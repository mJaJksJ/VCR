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472" w14:textId="608F596D" w:rsidR="009C580A" w:rsidRPr="008A61DA" w:rsidRDefault="005C19B7" w:rsidP="005C19B7">
      <w:pPr>
        <w:jc w:val="center"/>
        <w:rPr>
          <w:sz w:val="26"/>
          <w:szCs w:val="26"/>
        </w:rPr>
      </w:pPr>
      <w:bookmarkStart w:id="0" w:name="_Hlk103028335"/>
      <w:r w:rsidRPr="008A61DA">
        <w:rPr>
          <w:sz w:val="26"/>
          <w:szCs w:val="26"/>
        </w:rPr>
        <w:t>ПРИЛОЖЕНИЕ 3</w:t>
      </w:r>
    </w:p>
    <w:p w14:paraId="754309D9" w14:textId="77777777" w:rsidR="009C580A" w:rsidRPr="008A61DA" w:rsidRDefault="009C580A" w:rsidP="009731E2">
      <w:pPr>
        <w:jc w:val="center"/>
        <w:rPr>
          <w:b/>
          <w:bCs/>
          <w:sz w:val="26"/>
          <w:szCs w:val="26"/>
        </w:rPr>
      </w:pPr>
    </w:p>
    <w:p w14:paraId="27DDD221" w14:textId="77777777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03D2FF0E" w14:textId="77777777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508F5F00" w14:textId="2E45EE05" w:rsidR="009C580A" w:rsidRPr="008A61DA" w:rsidRDefault="009C580A">
      <w:pPr>
        <w:jc w:val="center"/>
        <w:rPr>
          <w:b/>
          <w:bCs/>
          <w:sz w:val="26"/>
          <w:szCs w:val="26"/>
        </w:rPr>
      </w:pPr>
    </w:p>
    <w:p w14:paraId="4BC8FDAC" w14:textId="78B890BD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5B959A05" w14:textId="1542994C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36FFA62B" w14:textId="089683E2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114E3ACA" w14:textId="01320804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776A3081" w14:textId="20F4E14B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6D73B0B7" w14:textId="0A4F5EB6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21F113E8" w14:textId="26A7300E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76EB4CBE" w14:textId="3BEC160D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6B16C278" w14:textId="77777777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3AA375CE" w14:textId="77777777" w:rsidR="000B51E7" w:rsidRPr="008A61DA" w:rsidRDefault="000B51E7">
      <w:pPr>
        <w:jc w:val="center"/>
        <w:rPr>
          <w:b/>
          <w:bCs/>
          <w:sz w:val="26"/>
          <w:szCs w:val="26"/>
        </w:rPr>
      </w:pPr>
    </w:p>
    <w:p w14:paraId="273C7591" w14:textId="77777777" w:rsidR="009C580A" w:rsidRPr="008A61DA" w:rsidRDefault="009C580A" w:rsidP="009731E2">
      <w:pPr>
        <w:jc w:val="center"/>
        <w:rPr>
          <w:b/>
          <w:bCs/>
          <w:caps/>
          <w:sz w:val="26"/>
          <w:szCs w:val="26"/>
        </w:rPr>
      </w:pPr>
    </w:p>
    <w:p w14:paraId="52F1AC9A" w14:textId="2BEB443E" w:rsidR="009C580A" w:rsidRPr="008A61DA" w:rsidRDefault="005C19B7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Веб-служба для доступа к электронной почте на основе двухфакторной аутентификации</w:t>
      </w:r>
    </w:p>
    <w:p w14:paraId="7BA5C148" w14:textId="77777777" w:rsidR="000B51E7" w:rsidRPr="008A61DA" w:rsidRDefault="000B51E7">
      <w:pPr>
        <w:jc w:val="center"/>
        <w:rPr>
          <w:b/>
          <w:bCs/>
          <w:caps/>
          <w:sz w:val="26"/>
          <w:szCs w:val="26"/>
        </w:rPr>
      </w:pPr>
    </w:p>
    <w:p w14:paraId="1C7766B7" w14:textId="7AA4CD3D" w:rsidR="009C580A" w:rsidRPr="008A61DA" w:rsidRDefault="009C580A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Руководство программиста</w:t>
      </w:r>
    </w:p>
    <w:p w14:paraId="1F629366" w14:textId="23BD7BCF" w:rsidR="000B51E7" w:rsidRPr="008A61DA" w:rsidRDefault="000B51E7">
      <w:pPr>
        <w:jc w:val="center"/>
        <w:rPr>
          <w:sz w:val="26"/>
          <w:szCs w:val="26"/>
        </w:rPr>
      </w:pPr>
    </w:p>
    <w:p w14:paraId="3743802D" w14:textId="46072AA6" w:rsidR="000B51E7" w:rsidRPr="008A61DA" w:rsidRDefault="000B51E7">
      <w:pPr>
        <w:jc w:val="center"/>
        <w:rPr>
          <w:sz w:val="26"/>
          <w:szCs w:val="26"/>
        </w:rPr>
      </w:pPr>
      <w:r w:rsidRPr="008A61DA">
        <w:rPr>
          <w:sz w:val="26"/>
          <w:szCs w:val="26"/>
        </w:rPr>
        <w:t>ВС ДЭП</w:t>
      </w:r>
    </w:p>
    <w:p w14:paraId="2BAC3AF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9600B2D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4997C36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489E68A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195E300D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D66161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06B9454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1A263807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47403265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4DA1BF8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3E6FB350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5E3EE312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2D9A0FAB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0A57DCB4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7BAA71A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7EA975BF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2BB7781E" w14:textId="77777777" w:rsidR="009C580A" w:rsidRPr="008A61DA" w:rsidRDefault="009C580A">
      <w:pPr>
        <w:rPr>
          <w:b/>
          <w:bCs/>
          <w:sz w:val="26"/>
          <w:szCs w:val="26"/>
        </w:rPr>
      </w:pPr>
    </w:p>
    <w:p w14:paraId="69BE7519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5A1EA5F1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3E086F25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6D08804C" w14:textId="77777777" w:rsidR="000B51E7" w:rsidRPr="008A61DA" w:rsidRDefault="000B51E7">
      <w:pPr>
        <w:rPr>
          <w:b/>
          <w:bCs/>
          <w:sz w:val="26"/>
          <w:szCs w:val="26"/>
        </w:rPr>
      </w:pPr>
    </w:p>
    <w:p w14:paraId="5563B0D0" w14:textId="76C00F78" w:rsidR="000B51E7" w:rsidRPr="008A61DA" w:rsidRDefault="000B51E7" w:rsidP="000B51E7">
      <w:pPr>
        <w:jc w:val="center"/>
        <w:rPr>
          <w:sz w:val="26"/>
          <w:szCs w:val="26"/>
        </w:rPr>
      </w:pPr>
    </w:p>
    <w:p w14:paraId="411E5C5D" w14:textId="77777777" w:rsidR="009731E2" w:rsidRPr="008A61DA" w:rsidRDefault="009731E2" w:rsidP="000B51E7">
      <w:pPr>
        <w:jc w:val="center"/>
        <w:rPr>
          <w:sz w:val="26"/>
          <w:szCs w:val="26"/>
        </w:rPr>
      </w:pPr>
    </w:p>
    <w:p w14:paraId="570BC67A" w14:textId="32300419" w:rsidR="000B51E7" w:rsidRPr="008A61DA" w:rsidRDefault="000B51E7" w:rsidP="000B51E7">
      <w:pPr>
        <w:jc w:val="center"/>
        <w:rPr>
          <w:b/>
          <w:bCs/>
          <w:sz w:val="26"/>
          <w:szCs w:val="26"/>
        </w:rPr>
      </w:pPr>
      <w:r w:rsidRPr="008A61DA">
        <w:rPr>
          <w:sz w:val="26"/>
          <w:szCs w:val="26"/>
        </w:rPr>
        <w:t>Москва, 2022</w:t>
      </w:r>
    </w:p>
    <w:bookmarkEnd w:id="0"/>
    <w:p w14:paraId="7DDD2E88" w14:textId="09101765" w:rsidR="00FF3F37" w:rsidRDefault="00FF3F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18D13DB" w14:textId="77777777" w:rsidR="00FF3F37" w:rsidRPr="001009A3" w:rsidRDefault="00FF3F37" w:rsidP="00BC5B61">
      <w:pPr>
        <w:pStyle w:val="1"/>
        <w:keepNext w:val="0"/>
        <w:tabs>
          <w:tab w:val="clear" w:pos="5727"/>
        </w:tabs>
        <w:spacing w:line="360" w:lineRule="auto"/>
        <w:ind w:left="993"/>
      </w:pPr>
      <w:r w:rsidRPr="00BC5B61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АННОТАЦИЯ</w:t>
      </w:r>
    </w:p>
    <w:p w14:paraId="2C3F86C9" w14:textId="77777777" w:rsidR="00FF3F37" w:rsidRPr="00FF3F37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</w:p>
    <w:p w14:paraId="1C2298C6" w14:textId="50B8C468" w:rsidR="00FF3F37" w:rsidRPr="00FF3F37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 xml:space="preserve">В данном программном документе приведено руководство </w:t>
      </w:r>
      <w:r>
        <w:rPr>
          <w:sz w:val="26"/>
          <w:szCs w:val="26"/>
        </w:rPr>
        <w:t>программиста</w:t>
      </w:r>
      <w:r w:rsidRPr="00FF3F37">
        <w:rPr>
          <w:sz w:val="26"/>
          <w:szCs w:val="26"/>
        </w:rPr>
        <w:t xml:space="preserve"> по использованию </w:t>
      </w:r>
      <w:r>
        <w:rPr>
          <w:sz w:val="26"/>
          <w:szCs w:val="26"/>
        </w:rPr>
        <w:t>ВС ДЭП</w:t>
      </w:r>
      <w:r w:rsidRPr="00FF3F37">
        <w:rPr>
          <w:sz w:val="26"/>
          <w:szCs w:val="26"/>
        </w:rPr>
        <w:t xml:space="preserve">, предназначенного для </w:t>
      </w:r>
      <w:r w:rsidRPr="008A61DA">
        <w:rPr>
          <w:sz w:val="26"/>
          <w:szCs w:val="26"/>
        </w:rPr>
        <w:t>повышения скорости разработки веб-приложений, включающих работу с различными почтовыми серверами и почтовыми ящиками</w:t>
      </w:r>
      <w:r w:rsidRPr="00FF3F37">
        <w:rPr>
          <w:sz w:val="26"/>
          <w:szCs w:val="26"/>
        </w:rPr>
        <w:t>.</w:t>
      </w:r>
    </w:p>
    <w:p w14:paraId="764BAFE7" w14:textId="70CF7695" w:rsidR="00FF3F37" w:rsidRPr="00FF3F37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>В разделе «</w:t>
      </w:r>
      <w:r>
        <w:rPr>
          <w:sz w:val="26"/>
          <w:szCs w:val="26"/>
        </w:rPr>
        <w:t>Н</w:t>
      </w:r>
      <w:r w:rsidRPr="00FF3F37">
        <w:rPr>
          <w:sz w:val="26"/>
          <w:szCs w:val="26"/>
        </w:rPr>
        <w:t xml:space="preserve">азначение и условия применения программы» указаны </w:t>
      </w:r>
      <w:r w:rsidR="00A77360" w:rsidRPr="00A77360">
        <w:rPr>
          <w:sz w:val="26"/>
          <w:szCs w:val="26"/>
        </w:rPr>
        <w:t>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14:paraId="3A90EFEB" w14:textId="77777777" w:rsidR="00692AA5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>В разделе «</w:t>
      </w:r>
      <w:r w:rsidR="00692AA5">
        <w:rPr>
          <w:sz w:val="26"/>
          <w:szCs w:val="26"/>
        </w:rPr>
        <w:t>Х</w:t>
      </w:r>
      <w:r w:rsidR="00692AA5" w:rsidRPr="00692AA5">
        <w:rPr>
          <w:sz w:val="26"/>
          <w:szCs w:val="26"/>
        </w:rPr>
        <w:t>арактеристики программы</w:t>
      </w:r>
      <w:r w:rsidRPr="00FF3F37">
        <w:rPr>
          <w:sz w:val="26"/>
          <w:szCs w:val="26"/>
        </w:rPr>
        <w:t xml:space="preserve">» указаны </w:t>
      </w:r>
      <w:r w:rsidR="00692AA5" w:rsidRPr="00692AA5">
        <w:rPr>
          <w:sz w:val="26"/>
          <w:szCs w:val="26"/>
        </w:rPr>
        <w:t xml:space="preserve">описание основных характеристик и особенностей программы (временные характеристики, режим работы, средства контроля правильности выполнения и </w:t>
      </w:r>
      <w:proofErr w:type="spellStart"/>
      <w:r w:rsidR="00692AA5" w:rsidRPr="00692AA5">
        <w:rPr>
          <w:sz w:val="26"/>
          <w:szCs w:val="26"/>
        </w:rPr>
        <w:t>самовосстанавливаемости</w:t>
      </w:r>
      <w:proofErr w:type="spellEnd"/>
      <w:r w:rsidR="00692AA5" w:rsidRPr="00692AA5">
        <w:rPr>
          <w:sz w:val="26"/>
          <w:szCs w:val="26"/>
        </w:rPr>
        <w:t xml:space="preserve"> программы и т.п.). </w:t>
      </w:r>
    </w:p>
    <w:p w14:paraId="607F77DA" w14:textId="33A33F63" w:rsidR="00FF3F37" w:rsidRPr="00FF3F37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>В разделе «</w:t>
      </w:r>
      <w:r w:rsidR="00692AA5" w:rsidRPr="00692AA5">
        <w:rPr>
          <w:sz w:val="26"/>
          <w:szCs w:val="26"/>
        </w:rPr>
        <w:t>Входные и выходные данные</w:t>
      </w:r>
      <w:r w:rsidRPr="00FF3F37">
        <w:rPr>
          <w:sz w:val="26"/>
          <w:szCs w:val="26"/>
        </w:rPr>
        <w:t>» указан</w:t>
      </w:r>
      <w:r w:rsidR="00692AA5">
        <w:rPr>
          <w:sz w:val="26"/>
          <w:szCs w:val="26"/>
        </w:rPr>
        <w:t>ы</w:t>
      </w:r>
      <w:r w:rsidRPr="00FF3F37">
        <w:rPr>
          <w:sz w:val="26"/>
          <w:szCs w:val="26"/>
        </w:rPr>
        <w:t xml:space="preserve"> </w:t>
      </w:r>
      <w:r w:rsidR="00692AA5" w:rsidRPr="00692AA5">
        <w:rPr>
          <w:sz w:val="26"/>
          <w:szCs w:val="26"/>
        </w:rPr>
        <w:t>описание организации используемой входной и выходной информации и, при необходимости, ее кодирования</w:t>
      </w:r>
      <w:r w:rsidRPr="00FF3F37">
        <w:rPr>
          <w:sz w:val="26"/>
          <w:szCs w:val="26"/>
        </w:rPr>
        <w:t>.</w:t>
      </w:r>
    </w:p>
    <w:p w14:paraId="4DF1B9C9" w14:textId="77777777" w:rsidR="00D31181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>В разделе «</w:t>
      </w:r>
      <w:r w:rsidR="005042AD" w:rsidRPr="005042AD">
        <w:rPr>
          <w:sz w:val="26"/>
          <w:szCs w:val="26"/>
        </w:rPr>
        <w:t>Сообщения</w:t>
      </w:r>
      <w:r w:rsidRPr="00FF3F37">
        <w:rPr>
          <w:sz w:val="26"/>
          <w:szCs w:val="26"/>
        </w:rPr>
        <w:t xml:space="preserve">» </w:t>
      </w:r>
      <w:r w:rsidR="00D31181" w:rsidRPr="00D31181">
        <w:rPr>
          <w:sz w:val="26"/>
          <w:szCs w:val="26"/>
        </w:rPr>
        <w:t xml:space="preserve">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 </w:t>
      </w:r>
    </w:p>
    <w:p w14:paraId="64AF4628" w14:textId="76B106CB" w:rsidR="00FF3F37" w:rsidRPr="00FF3F37" w:rsidRDefault="00FF3F37" w:rsidP="00FF3F37">
      <w:pPr>
        <w:spacing w:line="360" w:lineRule="auto"/>
        <w:ind w:firstLine="709"/>
        <w:jc w:val="both"/>
        <w:rPr>
          <w:sz w:val="26"/>
          <w:szCs w:val="26"/>
        </w:rPr>
      </w:pPr>
      <w:r w:rsidRPr="00FF3F37">
        <w:rPr>
          <w:sz w:val="26"/>
          <w:szCs w:val="26"/>
        </w:rPr>
        <w:t xml:space="preserve">Оформление программного документа «Руководство оператора» произведено по требованиям ЕСПД (ГОСТ 19.101-77, ГОСТ 19.103-77, ГОСТ 19.104-78, ГОСТ 19.105-78, ГОСТ 19.106-78, ГОСТ </w:t>
      </w:r>
      <w:r w:rsidR="00D31181" w:rsidRPr="00D31181">
        <w:rPr>
          <w:sz w:val="26"/>
          <w:szCs w:val="26"/>
        </w:rPr>
        <w:t>19.504-79</w:t>
      </w:r>
      <w:r w:rsidRPr="00FF3F37">
        <w:rPr>
          <w:sz w:val="26"/>
          <w:szCs w:val="26"/>
        </w:rPr>
        <w:t>).</w:t>
      </w:r>
    </w:p>
    <w:p w14:paraId="792A011E" w14:textId="77777777" w:rsidR="00FF3F37" w:rsidRDefault="00FF3F37">
      <w:pPr>
        <w:rPr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sdt>
      <w:sdtPr>
        <w:rPr>
          <w:rFonts w:ascii="Times New Roman" w:hAnsi="Times New Roman"/>
          <w:b w:val="0"/>
          <w:bCs w:val="0"/>
          <w:color w:val="000000" w:themeColor="text1"/>
          <w:sz w:val="26"/>
          <w:szCs w:val="26"/>
        </w:rPr>
        <w:id w:val="138087653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08FF95DD" w14:textId="39FED5A4" w:rsidR="000140FB" w:rsidRDefault="000140FB" w:rsidP="000140FB">
          <w:pPr>
            <w:pStyle w:val="af6"/>
            <w:jc w:val="center"/>
            <w:rPr>
              <w:rFonts w:ascii="Times New Roman" w:hAnsi="Times New Roman"/>
              <w:b w:val="0"/>
              <w:bCs w:val="0"/>
              <w:color w:val="000000" w:themeColor="text1"/>
              <w:sz w:val="26"/>
              <w:szCs w:val="26"/>
            </w:rPr>
          </w:pPr>
          <w:r w:rsidRPr="000140FB">
            <w:rPr>
              <w:rFonts w:ascii="Times New Roman" w:hAnsi="Times New Roman"/>
              <w:b w:val="0"/>
              <w:bCs w:val="0"/>
              <w:color w:val="000000" w:themeColor="text1"/>
              <w:sz w:val="26"/>
              <w:szCs w:val="26"/>
            </w:rPr>
            <w:t>СОДЕРЖАНИЕ</w:t>
          </w:r>
        </w:p>
        <w:p w14:paraId="1A8A74D1" w14:textId="77777777" w:rsidR="000140FB" w:rsidRPr="000140FB" w:rsidRDefault="000140FB" w:rsidP="000140FB">
          <w:pPr>
            <w:rPr>
              <w:lang w:eastAsia="en-US"/>
            </w:rPr>
          </w:pPr>
        </w:p>
        <w:p w14:paraId="621D0A33" w14:textId="7841B71F" w:rsidR="000140FB" w:rsidRPr="000140FB" w:rsidRDefault="000140FB" w:rsidP="000140FB">
          <w:pPr>
            <w:pStyle w:val="11"/>
            <w:tabs>
              <w:tab w:val="left" w:pos="48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6"/>
              <w:szCs w:val="26"/>
            </w:rPr>
          </w:pPr>
          <w:r w:rsidRPr="000140FB">
            <w:rPr>
              <w:b w:val="0"/>
              <w:bCs w:val="0"/>
              <w:i w:val="0"/>
              <w:iCs w:val="0"/>
              <w:color w:val="000000" w:themeColor="text1"/>
              <w:sz w:val="26"/>
              <w:szCs w:val="26"/>
            </w:rPr>
            <w:fldChar w:fldCharType="begin"/>
          </w:r>
          <w:r w:rsidRPr="000140FB">
            <w:rPr>
              <w:b w:val="0"/>
              <w:bCs w:val="0"/>
              <w:i w:val="0"/>
              <w:iCs w:val="0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0140FB">
            <w:rPr>
              <w:b w:val="0"/>
              <w:bCs w:val="0"/>
              <w:i w:val="0"/>
              <w:iCs w:val="0"/>
              <w:color w:val="000000" w:themeColor="text1"/>
              <w:sz w:val="26"/>
              <w:szCs w:val="26"/>
            </w:rPr>
            <w:fldChar w:fldCharType="separate"/>
          </w:r>
          <w:hyperlink w:anchor="_Toc103539570" w:history="1"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1</w:t>
            </w:r>
            <w:r w:rsidRPr="000140FB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Назначение и условия применения программы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_Toc103539570 \h </w:instrTex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F1D2B4F" w14:textId="4666D674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71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1.1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Назначение веб-службы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_Toc103539571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D1334F0" w14:textId="4CA67B22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72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1.2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Функции, выполняемые программой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_Toc103539572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4E2C0B8" w14:textId="78ED90BE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73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1.3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Условия, необходимые для выполнения программы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_Toc103539573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A080B1D" w14:textId="669C4BB2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74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1.3.1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Объем оперативной памяти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_Toc103539574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19F4130" w14:textId="41B77D8A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75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1.3.2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Требования к составу периферийных устройств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_Toc103539575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5948642" w14:textId="460BD7E0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76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1.3.3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Требования к параметрам периферийных устройств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_Toc103539576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DEF782E" w14:textId="05E611A1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77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1.3.4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Требования к программному обеспечению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_Toc103539577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6E258BA" w14:textId="1A11F589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78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1.3.5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Требования к персоналу (программисту)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_Toc103539578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4728D25" w14:textId="6A71E838" w:rsidR="000140FB" w:rsidRPr="000140FB" w:rsidRDefault="000140FB" w:rsidP="000140FB">
          <w:pPr>
            <w:pStyle w:val="11"/>
            <w:tabs>
              <w:tab w:val="left" w:pos="48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6"/>
              <w:szCs w:val="26"/>
            </w:rPr>
          </w:pPr>
          <w:hyperlink w:anchor="_Toc103539579" w:history="1"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2</w:t>
            </w:r>
            <w:r w:rsidRPr="000140FB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Характеристики программы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_Toc103539579 \h </w:instrTex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99D9969" w14:textId="60E0FAC4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0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2.1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Описание основных характеристик программы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_Toc103539580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E132A3C" w14:textId="6DD7CDBE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81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2.1.1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Режим работы программы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_Toc103539581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0481884" w14:textId="2275A8F5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82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2.1.2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Средства контроля правильности выполнения программы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_Toc103539582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8E135D3" w14:textId="19061E84" w:rsidR="000140FB" w:rsidRPr="000140FB" w:rsidRDefault="000140FB" w:rsidP="000140FB">
          <w:pPr>
            <w:pStyle w:val="31"/>
            <w:tabs>
              <w:tab w:val="left" w:pos="1200"/>
              <w:tab w:val="right" w:leader="dot" w:pos="10195"/>
            </w:tabs>
            <w:spacing w:line="276" w:lineRule="auto"/>
            <w:rPr>
              <w:rFonts w:eastAsiaTheme="minorEastAsia"/>
              <w:noProof/>
              <w:color w:val="000000" w:themeColor="text1"/>
              <w:sz w:val="26"/>
              <w:szCs w:val="26"/>
            </w:rPr>
          </w:pPr>
          <w:hyperlink w:anchor="_Toc103539583" w:history="1"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2.1.3</w:t>
            </w:r>
            <w:r w:rsidRPr="000140FB">
              <w:rPr>
                <w:rFonts w:eastAsiaTheme="minorEastAsia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noProof/>
                <w:color w:val="000000" w:themeColor="text1"/>
                <w:sz w:val="26"/>
                <w:szCs w:val="26"/>
              </w:rPr>
              <w:t>Средства самовосстанавливаемости программы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_Toc103539583 \h </w:instrTex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noProof/>
                <w:webHidden/>
                <w:color w:val="000000" w:themeColor="text1"/>
                <w:sz w:val="26"/>
                <w:szCs w:val="26"/>
              </w:rPr>
              <w:t>7</w:t>
            </w:r>
            <w:r w:rsidRPr="000140FB">
              <w:rPr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2DAD07F" w14:textId="5769C4BD" w:rsidR="000140FB" w:rsidRPr="000140FB" w:rsidRDefault="000140FB" w:rsidP="000140FB">
          <w:pPr>
            <w:pStyle w:val="11"/>
            <w:tabs>
              <w:tab w:val="left" w:pos="48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6"/>
              <w:szCs w:val="26"/>
            </w:rPr>
          </w:pPr>
          <w:hyperlink w:anchor="_Toc103539584" w:history="1"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3</w:t>
            </w:r>
            <w:r w:rsidRPr="000140FB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Обращение к программе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_Toc103539584 \h </w:instrTex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F7D6F21" w14:textId="0C4FDE2A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5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добавления учетной записи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_Toc103539585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A1D1A68" w14:textId="04DA836F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6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3.2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удаления учетной записи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_Toc103539586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98AE451" w14:textId="2BCDE7C5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7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3.3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инициализации авторизации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_Toc103539587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065DDC7" w14:textId="04578EE4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8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3.4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выполнения авторизации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_Toc103539588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8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EF9F9C8" w14:textId="6BC7C71D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89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3.5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де-авторизации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_Toc103539589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6F02301" w14:textId="175B3D4B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0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3.6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проверки авторизации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_Toc103539590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57BC3CA" w14:textId="37F56B0F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1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3.7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получения сведений о подключенных учетных записях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_Toc103539591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81301EA" w14:textId="2036B4DC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2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3.8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получения сведений о доступных почтовых серверах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_Toc103539592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9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C3D2647" w14:textId="40D4B536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3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3.9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добавления почтового сервера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_Toc103539593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0F25B71" w14:textId="09680113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4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3.10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получения писем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_Toc103539594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CAADC62" w14:textId="2B4AA4C1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5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получения писем в заданном формате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_Toc103539595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1D58FBE" w14:textId="1E035D14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6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3.12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установки флага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_Toc103539596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10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8F8347B" w14:textId="35A12229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7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3.13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удаления письма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_Toc103539597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5021EF6" w14:textId="2F253238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598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3.14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Выполнение функции регистрации пользователя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_Toc103539598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11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D6A99C2" w14:textId="5F54A4CF" w:rsidR="000140FB" w:rsidRPr="000140FB" w:rsidRDefault="000140FB" w:rsidP="000140FB">
          <w:pPr>
            <w:pStyle w:val="11"/>
            <w:tabs>
              <w:tab w:val="left" w:pos="48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6"/>
              <w:szCs w:val="26"/>
            </w:rPr>
          </w:pPr>
          <w:hyperlink w:anchor="_Toc103539599" w:history="1"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4</w:t>
            </w:r>
            <w:r w:rsidRPr="000140FB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Входные и выходные данные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_Toc103539599 \h </w:instrTex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D9991E0" w14:textId="32391A6E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0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4.1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Организация используемой входной информации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_Toc103539600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77E1584" w14:textId="4D78A9A2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1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4.2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Организация используемой выходной информации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_Toc103539601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12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B0C4C4E" w14:textId="7C5B2CA6" w:rsidR="000140FB" w:rsidRPr="000140FB" w:rsidRDefault="000140FB" w:rsidP="000140FB">
          <w:pPr>
            <w:pStyle w:val="11"/>
            <w:tabs>
              <w:tab w:val="left" w:pos="48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sz w:val="26"/>
              <w:szCs w:val="26"/>
            </w:rPr>
          </w:pPr>
          <w:hyperlink w:anchor="_Toc103539602" w:history="1"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5</w:t>
            </w:r>
            <w:r w:rsidRPr="000140FB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b w:val="0"/>
                <w:bCs w:val="0"/>
                <w:i w:val="0"/>
                <w:iCs w:val="0"/>
                <w:noProof/>
                <w:color w:val="000000" w:themeColor="text1"/>
                <w:kern w:val="36"/>
                <w:sz w:val="26"/>
                <w:szCs w:val="26"/>
              </w:rPr>
              <w:t>Сообщения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_Toc103539602 \h </w:instrTex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1D846FE" w14:textId="5B1DBC76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3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5.1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UserHasNoConnectionsException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_Toc103539603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1286572" w14:textId="429EF261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4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5.2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UserNotExistException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_Toc103539604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5C8CB30" w14:textId="3975B216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5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5.3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AccountAlreadyExistException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_Toc103539605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327C52E" w14:textId="23F3A038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6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5.4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AuthException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_Toc103539606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7C46042" w14:textId="0D0F694A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7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5.5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NotImapException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_Toc103539607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3ADA935" w14:textId="73596E17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8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5.6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ParsePersonInternetAddressException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_Toc103539608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84118F0" w14:textId="0A63C87A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09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5.7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ServerAlreadyExistException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_Toc103539609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13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466A25A" w14:textId="189D8712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10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5.8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UnknownFieldException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_Toc103539610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14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06F3782" w14:textId="13400B53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11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5.9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UnknownProtocolException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_Toc103539611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14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45B11D6A" w14:textId="4AEB749F" w:rsidR="000140FB" w:rsidRPr="000140FB" w:rsidRDefault="000140FB" w:rsidP="000140FB">
          <w:pPr>
            <w:pStyle w:val="21"/>
            <w:tabs>
              <w:tab w:val="left" w:pos="960"/>
              <w:tab w:val="right" w:leader="dot" w:pos="10195"/>
            </w:tabs>
            <w:spacing w:line="276" w:lineRule="auto"/>
            <w:rPr>
              <w:rFonts w:eastAsiaTheme="minorEastAsia"/>
              <w:b w:val="0"/>
              <w:bCs w:val="0"/>
              <w:noProof/>
              <w:color w:val="000000" w:themeColor="text1"/>
              <w:sz w:val="26"/>
              <w:szCs w:val="26"/>
            </w:rPr>
          </w:pPr>
          <w:hyperlink w:anchor="_Toc103539612" w:history="1"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5.10</w:t>
            </w:r>
            <w:r w:rsidRPr="000140FB">
              <w:rPr>
                <w:rFonts w:eastAsiaTheme="min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rStyle w:val="af2"/>
                <w:rFonts w:eastAsiaTheme="majorEastAsia"/>
                <w:b w:val="0"/>
                <w:bCs w:val="0"/>
                <w:noProof/>
                <w:color w:val="000000" w:themeColor="text1"/>
                <w:sz w:val="26"/>
                <w:szCs w:val="26"/>
              </w:rPr>
              <w:t>UnsupportedSortFieldException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_Toc103539612 \h </w:instrTex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="00455DD7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t>14</w:t>
            </w:r>
            <w:r w:rsidRPr="000140FB">
              <w:rPr>
                <w:b w:val="0"/>
                <w:bCs w:val="0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02505DE" w14:textId="0DA97BCB" w:rsidR="000140FB" w:rsidRPr="000140FB" w:rsidRDefault="000140FB" w:rsidP="000140FB">
          <w:pPr>
            <w:spacing w:line="276" w:lineRule="auto"/>
            <w:rPr>
              <w:color w:val="000000" w:themeColor="text1"/>
              <w:sz w:val="26"/>
              <w:szCs w:val="26"/>
            </w:rPr>
          </w:pPr>
          <w:r w:rsidRPr="000140FB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0CE94725" w14:textId="77777777" w:rsidR="000140FB" w:rsidRPr="000140FB" w:rsidRDefault="000140FB" w:rsidP="000140FB">
      <w:pPr>
        <w:spacing w:line="276" w:lineRule="auto"/>
        <w:rPr>
          <w:color w:val="000000" w:themeColor="text1"/>
          <w:sz w:val="26"/>
          <w:szCs w:val="26"/>
        </w:rPr>
      </w:pPr>
    </w:p>
    <w:p w14:paraId="76AE0817" w14:textId="11DAAB46" w:rsidR="009C580A" w:rsidRPr="008A61DA" w:rsidRDefault="009C580A" w:rsidP="00EE1F15">
      <w:pPr>
        <w:rPr>
          <w:sz w:val="26"/>
          <w:szCs w:val="26"/>
          <w:lang w:val="en-US"/>
        </w:rPr>
      </w:pPr>
      <w:r w:rsidRPr="008A61DA">
        <w:rPr>
          <w:sz w:val="26"/>
          <w:szCs w:val="26"/>
        </w:rPr>
        <w:br w:type="page"/>
      </w:r>
    </w:p>
    <w:p w14:paraId="0D79594A" w14:textId="77777777" w:rsidR="009C580A" w:rsidRPr="008A61DA" w:rsidRDefault="009C580A" w:rsidP="000A741F">
      <w:pPr>
        <w:pStyle w:val="1"/>
        <w:keepNext w:val="0"/>
        <w:numPr>
          <w:ilvl w:val="0"/>
          <w:numId w:val="17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" w:name="_Toc118260648"/>
      <w:bookmarkStart w:id="2" w:name="_Toc358879099"/>
      <w:bookmarkStart w:id="3" w:name="_Toc360133678"/>
      <w:bookmarkStart w:id="4" w:name="_Toc360133973"/>
      <w:bookmarkStart w:id="5" w:name="_Toc360134104"/>
      <w:bookmarkStart w:id="6" w:name="_Toc360134163"/>
      <w:bookmarkStart w:id="7" w:name="_Toc360134409"/>
      <w:bookmarkStart w:id="8" w:name="_Toc103539382"/>
      <w:bookmarkStart w:id="9" w:name="_Toc103539570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Назначение и условия применения программы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B01F1C1" w14:textId="77777777" w:rsidR="009C580A" w:rsidRPr="008A61DA" w:rsidRDefault="009C580A">
      <w:pPr>
        <w:rPr>
          <w:sz w:val="26"/>
          <w:szCs w:val="26"/>
        </w:rPr>
      </w:pPr>
    </w:p>
    <w:p w14:paraId="64A438BA" w14:textId="0EECCD50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0" w:name="_Toc118260649"/>
      <w:bookmarkStart w:id="11" w:name="_Toc358879100"/>
      <w:bookmarkStart w:id="12" w:name="_Toc360133679"/>
      <w:bookmarkStart w:id="13" w:name="_Toc360133974"/>
      <w:bookmarkStart w:id="14" w:name="_Toc360134105"/>
      <w:bookmarkStart w:id="15" w:name="_Toc360134164"/>
      <w:bookmarkStart w:id="16" w:name="_Toc360134410"/>
      <w:bookmarkStart w:id="17" w:name="_Toc103539383"/>
      <w:bookmarkStart w:id="18" w:name="_Toc103539571"/>
      <w:r w:rsidRPr="008A61DA">
        <w:rPr>
          <w:rFonts w:eastAsiaTheme="majorEastAsia"/>
          <w:color w:val="000000" w:themeColor="text1"/>
          <w:sz w:val="26"/>
          <w:szCs w:val="26"/>
        </w:rPr>
        <w:t xml:space="preserve">Назначение </w:t>
      </w:r>
      <w:bookmarkEnd w:id="10"/>
      <w:bookmarkEnd w:id="11"/>
      <w:bookmarkEnd w:id="12"/>
      <w:bookmarkEnd w:id="13"/>
      <w:bookmarkEnd w:id="14"/>
      <w:bookmarkEnd w:id="15"/>
      <w:bookmarkEnd w:id="16"/>
      <w:r w:rsidR="007F2DCB" w:rsidRPr="008A61DA">
        <w:rPr>
          <w:rFonts w:eastAsiaTheme="majorEastAsia"/>
          <w:color w:val="000000" w:themeColor="text1"/>
          <w:sz w:val="26"/>
          <w:szCs w:val="26"/>
        </w:rPr>
        <w:t>веб-</w:t>
      </w:r>
      <w:r w:rsidR="002C77B4" w:rsidRPr="008A61DA">
        <w:rPr>
          <w:rFonts w:eastAsiaTheme="majorEastAsia"/>
          <w:color w:val="000000" w:themeColor="text1"/>
          <w:sz w:val="26"/>
          <w:szCs w:val="26"/>
        </w:rPr>
        <w:t>службы</w:t>
      </w:r>
      <w:bookmarkEnd w:id="17"/>
      <w:bookmarkEnd w:id="18"/>
    </w:p>
    <w:p w14:paraId="0FDF0CB9" w14:textId="78ECBD72" w:rsidR="009C580A" w:rsidRPr="008A61DA" w:rsidRDefault="00A817A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Веб-служба</w:t>
      </w:r>
      <w:r w:rsidR="009C580A" w:rsidRPr="008A61DA">
        <w:rPr>
          <w:sz w:val="26"/>
          <w:szCs w:val="26"/>
        </w:rPr>
        <w:t xml:space="preserve"> предназначен</w:t>
      </w:r>
      <w:r w:rsidRPr="008A61DA">
        <w:rPr>
          <w:sz w:val="26"/>
          <w:szCs w:val="26"/>
        </w:rPr>
        <w:t>а</w:t>
      </w:r>
      <w:r w:rsidR="009C580A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для повышения скорости разработки веб-приложений, включающих работу с различными почтовыми серверами и почтовыми ящиками.</w:t>
      </w:r>
    </w:p>
    <w:p w14:paraId="1075C0C1" w14:textId="77777777" w:rsidR="009C580A" w:rsidRPr="008A61DA" w:rsidRDefault="009C580A">
      <w:pPr>
        <w:rPr>
          <w:sz w:val="26"/>
          <w:szCs w:val="26"/>
        </w:rPr>
      </w:pPr>
    </w:p>
    <w:p w14:paraId="107077B8" w14:textId="77777777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9" w:name="_Toc118260650"/>
      <w:bookmarkStart w:id="20" w:name="_Toc358879101"/>
      <w:bookmarkStart w:id="21" w:name="_Toc360133680"/>
      <w:bookmarkStart w:id="22" w:name="_Toc360133975"/>
      <w:bookmarkStart w:id="23" w:name="_Toc360134106"/>
      <w:bookmarkStart w:id="24" w:name="_Toc360134165"/>
      <w:bookmarkStart w:id="25" w:name="_Toc360134411"/>
      <w:bookmarkStart w:id="26" w:name="_Toc103539384"/>
      <w:bookmarkStart w:id="27" w:name="_Toc103539572"/>
      <w:r w:rsidRPr="008A61DA">
        <w:rPr>
          <w:rFonts w:eastAsiaTheme="majorEastAsia"/>
          <w:color w:val="000000" w:themeColor="text1"/>
          <w:sz w:val="26"/>
          <w:szCs w:val="26"/>
        </w:rPr>
        <w:t>Функции, выполняемые программой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DDC463A" w14:textId="5D44CF5D" w:rsidR="009C580A" w:rsidRPr="008A61DA" w:rsidRDefault="00A817AA" w:rsidP="00B01526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Веб-служба</w:t>
      </w:r>
      <w:r w:rsidR="009C580A" w:rsidRPr="008A61DA">
        <w:rPr>
          <w:sz w:val="26"/>
          <w:szCs w:val="26"/>
        </w:rPr>
        <w:t xml:space="preserve"> реализует следующие функции:</w:t>
      </w:r>
    </w:p>
    <w:p w14:paraId="2D480189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8A61DA">
        <w:rPr>
          <w:color w:val="000000" w:themeColor="text1"/>
          <w:sz w:val="26"/>
          <w:szCs w:val="26"/>
          <w:lang w:val="en-US"/>
        </w:rPr>
        <w:t>POP</w:t>
      </w:r>
      <w:r w:rsidRPr="008A61DA">
        <w:rPr>
          <w:color w:val="000000" w:themeColor="text1"/>
          <w:sz w:val="26"/>
          <w:szCs w:val="26"/>
        </w:rPr>
        <w:t>3;</w:t>
      </w:r>
    </w:p>
    <w:p w14:paraId="3E6FC14E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8A61DA">
        <w:rPr>
          <w:color w:val="000000" w:themeColor="text1"/>
          <w:sz w:val="26"/>
          <w:szCs w:val="26"/>
          <w:lang w:val="en-US"/>
        </w:rPr>
        <w:t>IMAP</w:t>
      </w:r>
      <w:r w:rsidRPr="008A61DA">
        <w:rPr>
          <w:color w:val="000000" w:themeColor="text1"/>
          <w:sz w:val="26"/>
          <w:szCs w:val="26"/>
        </w:rPr>
        <w:t>;</w:t>
      </w:r>
    </w:p>
    <w:p w14:paraId="6057B3B0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взаимодействие с часто используемыми почтовыми серверами;</w:t>
      </w:r>
    </w:p>
    <w:p w14:paraId="1F95456D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3C951BF2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3F5DF957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13336410" w14:textId="77777777" w:rsidR="00CC3B5B" w:rsidRPr="008A61DA" w:rsidRDefault="00CC3B5B" w:rsidP="00CC3B5B">
      <w:pPr>
        <w:pStyle w:val="af7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6C266BF3" w14:textId="77777777" w:rsidR="009C580A" w:rsidRPr="008A61DA" w:rsidRDefault="009C580A">
      <w:pPr>
        <w:rPr>
          <w:sz w:val="26"/>
          <w:szCs w:val="26"/>
        </w:rPr>
      </w:pPr>
    </w:p>
    <w:p w14:paraId="1908333B" w14:textId="77777777" w:rsidR="009C580A" w:rsidRPr="008A61DA" w:rsidRDefault="009C580A" w:rsidP="008E21A0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8" w:name="_Toc118260651"/>
      <w:bookmarkStart w:id="29" w:name="_Toc358879102"/>
      <w:bookmarkStart w:id="30" w:name="_Toc360133681"/>
      <w:bookmarkStart w:id="31" w:name="_Toc360133976"/>
      <w:bookmarkStart w:id="32" w:name="_Toc360134107"/>
      <w:bookmarkStart w:id="33" w:name="_Toc360134166"/>
      <w:bookmarkStart w:id="34" w:name="_Toc360134412"/>
      <w:bookmarkStart w:id="35" w:name="_Toc103539385"/>
      <w:bookmarkStart w:id="36" w:name="_Toc103539573"/>
      <w:r w:rsidRPr="008A61DA">
        <w:rPr>
          <w:rFonts w:eastAsiaTheme="majorEastAsia"/>
          <w:color w:val="000000" w:themeColor="text1"/>
          <w:sz w:val="26"/>
          <w:szCs w:val="26"/>
        </w:rPr>
        <w:t>Условия, необходимые для выполнения программы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5AFF3A9" w14:textId="3B3763A9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При тестировании </w:t>
      </w:r>
      <w:r w:rsidR="008E21A0" w:rsidRPr="008A61DA">
        <w:rPr>
          <w:sz w:val="26"/>
          <w:szCs w:val="26"/>
        </w:rPr>
        <w:t>веб-службы для доступа к электронной почте на основе двухфакторной аутентификации</w:t>
      </w:r>
      <w:r w:rsidRPr="008A61DA">
        <w:rPr>
          <w:sz w:val="26"/>
          <w:szCs w:val="26"/>
        </w:rPr>
        <w:t xml:space="preserve"> на нескольких машинах были установлены примерные требования к оборудованию.</w:t>
      </w:r>
    </w:p>
    <w:p w14:paraId="2A238A90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30878CEE" w14:textId="17A649D4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37" w:name="_Toc118260652"/>
      <w:bookmarkStart w:id="38" w:name="_Toc358879103"/>
      <w:bookmarkStart w:id="39" w:name="_Toc360133682"/>
      <w:bookmarkStart w:id="40" w:name="_Toc360133977"/>
      <w:bookmarkStart w:id="41" w:name="_Toc360134108"/>
      <w:bookmarkStart w:id="42" w:name="_Toc360134167"/>
      <w:bookmarkStart w:id="43" w:name="_Toc360134413"/>
      <w:bookmarkStart w:id="44" w:name="_Toc103539386"/>
      <w:bookmarkStart w:id="45" w:name="_Toc103539574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Объем оперативной памяти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FF6BD32" w14:textId="700F5825" w:rsidR="009C580A" w:rsidRPr="008A61DA" w:rsidRDefault="009C580A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 xml:space="preserve">Минимальный объем </w:t>
      </w:r>
      <w:r w:rsidR="00B56730" w:rsidRPr="008A61DA">
        <w:rPr>
          <w:color w:val="000000" w:themeColor="text1"/>
          <w:sz w:val="26"/>
          <w:szCs w:val="26"/>
        </w:rPr>
        <w:t>–</w:t>
      </w:r>
      <w:r w:rsidRPr="008A61DA">
        <w:rPr>
          <w:color w:val="000000" w:themeColor="text1"/>
          <w:sz w:val="26"/>
          <w:szCs w:val="26"/>
        </w:rPr>
        <w:t xml:space="preserve"> </w:t>
      </w:r>
      <w:r w:rsidR="00B56730" w:rsidRPr="008A61DA">
        <w:rPr>
          <w:color w:val="000000" w:themeColor="text1"/>
          <w:sz w:val="26"/>
          <w:szCs w:val="26"/>
        </w:rPr>
        <w:t xml:space="preserve">1 </w:t>
      </w:r>
      <w:r w:rsidRPr="008A61DA">
        <w:rPr>
          <w:color w:val="000000" w:themeColor="text1"/>
          <w:sz w:val="26"/>
          <w:szCs w:val="26"/>
        </w:rPr>
        <w:t>Гб;</w:t>
      </w:r>
    </w:p>
    <w:p w14:paraId="47C50BA5" w14:textId="4206807E" w:rsidR="009C580A" w:rsidRPr="008A61DA" w:rsidRDefault="00B56730" w:rsidP="00B56730">
      <w:pPr>
        <w:pStyle w:val="af7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8A61DA">
        <w:rPr>
          <w:color w:val="000000" w:themeColor="text1"/>
          <w:sz w:val="26"/>
          <w:szCs w:val="26"/>
        </w:rPr>
        <w:t>Рекомендуемый</w:t>
      </w:r>
      <w:r w:rsidR="009C580A" w:rsidRPr="008A61DA">
        <w:rPr>
          <w:color w:val="000000" w:themeColor="text1"/>
          <w:sz w:val="26"/>
          <w:szCs w:val="26"/>
        </w:rPr>
        <w:t xml:space="preserve"> - </w:t>
      </w:r>
      <w:r w:rsidRPr="008A61DA">
        <w:rPr>
          <w:color w:val="000000" w:themeColor="text1"/>
          <w:sz w:val="26"/>
          <w:szCs w:val="26"/>
        </w:rPr>
        <w:t>4</w:t>
      </w:r>
      <w:r w:rsidR="009C580A" w:rsidRPr="008A61DA">
        <w:rPr>
          <w:color w:val="000000" w:themeColor="text1"/>
          <w:sz w:val="26"/>
          <w:szCs w:val="26"/>
        </w:rPr>
        <w:t xml:space="preserve"> Гб.</w:t>
      </w:r>
    </w:p>
    <w:p w14:paraId="6D5C82AB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110DD023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46" w:name="_Toc118260653"/>
      <w:bookmarkStart w:id="47" w:name="_Toc358879104"/>
      <w:bookmarkStart w:id="48" w:name="_Toc360133683"/>
      <w:bookmarkStart w:id="49" w:name="_Toc360133978"/>
      <w:bookmarkStart w:id="50" w:name="_Toc360134109"/>
      <w:bookmarkStart w:id="51" w:name="_Toc360134168"/>
      <w:bookmarkStart w:id="52" w:name="_Toc360134414"/>
      <w:bookmarkStart w:id="53" w:name="_Toc103539387"/>
      <w:bookmarkStart w:id="54" w:name="_Toc103539575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составу периферийных устройств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16BDDC8" w14:textId="77777777" w:rsidR="009C580A" w:rsidRPr="008A61DA" w:rsidRDefault="009C580A" w:rsidP="008A61D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Не предъявляются</w:t>
      </w:r>
    </w:p>
    <w:p w14:paraId="0228258A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5934D77A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55" w:name="_Toc118260654"/>
      <w:bookmarkStart w:id="56" w:name="_Toc358879105"/>
      <w:bookmarkStart w:id="57" w:name="_Toc360133684"/>
      <w:bookmarkStart w:id="58" w:name="_Toc360133979"/>
      <w:bookmarkStart w:id="59" w:name="_Toc360134110"/>
      <w:bookmarkStart w:id="60" w:name="_Toc360134169"/>
      <w:bookmarkStart w:id="61" w:name="_Toc360134415"/>
      <w:bookmarkStart w:id="62" w:name="_Toc103539388"/>
      <w:bookmarkStart w:id="63" w:name="_Toc103539576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параметрам периферийных устройств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0E100F42" w14:textId="77777777" w:rsidR="009C580A" w:rsidRPr="008A61DA" w:rsidRDefault="009C580A" w:rsidP="008A61D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Не предъявляются</w:t>
      </w:r>
    </w:p>
    <w:p w14:paraId="19260E20" w14:textId="77777777" w:rsidR="009C580A" w:rsidRPr="008A61DA" w:rsidRDefault="009C580A" w:rsidP="00B01526">
      <w:pPr>
        <w:spacing w:line="360" w:lineRule="auto"/>
        <w:ind w:firstLine="709"/>
        <w:rPr>
          <w:sz w:val="26"/>
          <w:szCs w:val="26"/>
        </w:rPr>
      </w:pPr>
    </w:p>
    <w:p w14:paraId="63F8AF79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64" w:name="_Toc118260655"/>
      <w:bookmarkStart w:id="65" w:name="_Toc358879106"/>
      <w:bookmarkStart w:id="66" w:name="_Toc360133685"/>
      <w:bookmarkStart w:id="67" w:name="_Toc360133980"/>
      <w:bookmarkStart w:id="68" w:name="_Toc360134111"/>
      <w:bookmarkStart w:id="69" w:name="_Toc360134170"/>
      <w:bookmarkStart w:id="70" w:name="_Toc360134416"/>
      <w:bookmarkStart w:id="71" w:name="_Toc103539389"/>
      <w:bookmarkStart w:id="72" w:name="_Toc103539577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lastRenderedPageBreak/>
        <w:t>Требования к программному обеспечению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B4D69CD" w14:textId="209DCA3C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Программный модуль интеграции может работать на семействах</w:t>
      </w:r>
      <w:r w:rsidR="00B56730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Windows (</w:t>
      </w:r>
      <w:r w:rsidR="00B56730" w:rsidRPr="008A61DA">
        <w:rPr>
          <w:sz w:val="26"/>
          <w:szCs w:val="26"/>
        </w:rPr>
        <w:t>н</w:t>
      </w:r>
      <w:r w:rsidRPr="008A61DA">
        <w:rPr>
          <w:sz w:val="26"/>
          <w:szCs w:val="26"/>
        </w:rPr>
        <w:t xml:space="preserve">ачиная с Windows </w:t>
      </w:r>
      <w:r w:rsidR="00B56730" w:rsidRPr="008A61DA">
        <w:rPr>
          <w:sz w:val="26"/>
          <w:szCs w:val="26"/>
        </w:rPr>
        <w:t>10</w:t>
      </w:r>
      <w:r w:rsidRPr="008A61DA">
        <w:rPr>
          <w:sz w:val="26"/>
          <w:szCs w:val="26"/>
        </w:rPr>
        <w:t>)</w:t>
      </w:r>
      <w:r w:rsidR="00B56730" w:rsidRPr="008A61DA">
        <w:rPr>
          <w:sz w:val="26"/>
          <w:szCs w:val="26"/>
        </w:rPr>
        <w:t xml:space="preserve"> и ОС Linux</w:t>
      </w:r>
      <w:r w:rsidRPr="008A61DA">
        <w:rPr>
          <w:sz w:val="26"/>
          <w:szCs w:val="26"/>
        </w:rPr>
        <w:t xml:space="preserve">. </w:t>
      </w:r>
    </w:p>
    <w:p w14:paraId="23E0BC7C" w14:textId="77777777" w:rsidR="009C580A" w:rsidRPr="008A61DA" w:rsidRDefault="009C580A">
      <w:pPr>
        <w:rPr>
          <w:sz w:val="26"/>
          <w:szCs w:val="26"/>
        </w:rPr>
      </w:pPr>
    </w:p>
    <w:p w14:paraId="7FABA0CF" w14:textId="77777777" w:rsidR="009C580A" w:rsidRPr="008A61DA" w:rsidRDefault="009C580A" w:rsidP="00B56730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73" w:name="_Toc118260656"/>
      <w:bookmarkStart w:id="74" w:name="_Toc358879107"/>
      <w:bookmarkStart w:id="75" w:name="_Toc360133686"/>
      <w:bookmarkStart w:id="76" w:name="_Toc360133981"/>
      <w:bookmarkStart w:id="77" w:name="_Toc360134112"/>
      <w:bookmarkStart w:id="78" w:name="_Toc360134171"/>
      <w:bookmarkStart w:id="79" w:name="_Toc360134417"/>
      <w:bookmarkStart w:id="80" w:name="_Toc103539433"/>
      <w:bookmarkStart w:id="81" w:name="_Toc103539578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Требования к персоналу (программисту)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348EE4D" w14:textId="7B8ED6DF" w:rsidR="009C580A" w:rsidRPr="008A61DA" w:rsidRDefault="009C580A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Для работы </w:t>
      </w:r>
      <w:r w:rsidR="00FC0A84" w:rsidRPr="008A61DA">
        <w:rPr>
          <w:sz w:val="26"/>
          <w:szCs w:val="26"/>
        </w:rPr>
        <w:t>с</w:t>
      </w:r>
      <w:r w:rsidRPr="008A61DA">
        <w:rPr>
          <w:sz w:val="26"/>
          <w:szCs w:val="26"/>
        </w:rPr>
        <w:t xml:space="preserve"> данн</w:t>
      </w:r>
      <w:r w:rsidR="00FC0A84" w:rsidRPr="008A61DA">
        <w:rPr>
          <w:sz w:val="26"/>
          <w:szCs w:val="26"/>
        </w:rPr>
        <w:t>ым</w:t>
      </w:r>
      <w:r w:rsidRPr="008A61DA">
        <w:rPr>
          <w:sz w:val="26"/>
          <w:szCs w:val="26"/>
        </w:rPr>
        <w:t xml:space="preserve"> программн</w:t>
      </w:r>
      <w:r w:rsidR="00FC0A84" w:rsidRPr="008A61DA">
        <w:rPr>
          <w:sz w:val="26"/>
          <w:szCs w:val="26"/>
        </w:rPr>
        <w:t>ы</w:t>
      </w:r>
      <w:r w:rsidRPr="008A61DA">
        <w:rPr>
          <w:sz w:val="26"/>
          <w:szCs w:val="26"/>
        </w:rPr>
        <w:t>м обеспечени</w:t>
      </w:r>
      <w:r w:rsidR="00FC0A84" w:rsidRPr="008A61DA">
        <w:rPr>
          <w:sz w:val="26"/>
          <w:szCs w:val="26"/>
        </w:rPr>
        <w:t>ем</w:t>
      </w:r>
      <w:r w:rsidRPr="008A61DA">
        <w:rPr>
          <w:sz w:val="26"/>
          <w:szCs w:val="26"/>
        </w:rPr>
        <w:t xml:space="preserve"> должен быть выделен системный программист,</w:t>
      </w:r>
      <w:r w:rsidR="00FC0A84" w:rsidRPr="008A61DA">
        <w:rPr>
          <w:sz w:val="26"/>
          <w:szCs w:val="26"/>
        </w:rPr>
        <w:t xml:space="preserve"> обладающий навыками работы с веб-службами</w:t>
      </w:r>
      <w:r w:rsidRPr="008A61DA">
        <w:rPr>
          <w:sz w:val="26"/>
          <w:szCs w:val="26"/>
        </w:rPr>
        <w:t>.</w:t>
      </w:r>
    </w:p>
    <w:p w14:paraId="2FEAF34A" w14:textId="2F5CCA8E" w:rsidR="00FC0A84" w:rsidRPr="008A61DA" w:rsidRDefault="00FC0A84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2DD257BD" w14:textId="29E42437" w:rsidR="00CD186E" w:rsidRPr="008A61DA" w:rsidRDefault="00911EA9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82" w:name="_Toc118260658"/>
      <w:bookmarkStart w:id="83" w:name="_Toc358879109"/>
      <w:bookmarkStart w:id="84" w:name="_Toc360133688"/>
      <w:bookmarkStart w:id="85" w:name="_Toc360133983"/>
      <w:bookmarkStart w:id="86" w:name="_Toc360134114"/>
      <w:bookmarkStart w:id="87" w:name="_Toc360134173"/>
      <w:bookmarkStart w:id="88" w:name="_Toc360134419"/>
      <w:bookmarkStart w:id="89" w:name="_Toc103539434"/>
      <w:bookmarkStart w:id="90" w:name="_Toc103539579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Характеристики программы</w:t>
      </w:r>
      <w:bookmarkEnd w:id="89"/>
      <w:bookmarkEnd w:id="90"/>
    </w:p>
    <w:p w14:paraId="62D2E5A6" w14:textId="77777777" w:rsidR="00D15F5F" w:rsidRPr="008A61DA" w:rsidRDefault="00D15F5F" w:rsidP="00D15F5F">
      <w:pPr>
        <w:spacing w:line="360" w:lineRule="auto"/>
        <w:ind w:firstLine="709"/>
        <w:jc w:val="both"/>
        <w:rPr>
          <w:sz w:val="26"/>
          <w:szCs w:val="26"/>
        </w:rPr>
      </w:pPr>
    </w:p>
    <w:p w14:paraId="34ED36C2" w14:textId="0B987BBB" w:rsidR="009C580A" w:rsidRPr="008A61DA" w:rsidRDefault="009C580A" w:rsidP="00EC72EB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91" w:name="_Toc103539435"/>
      <w:bookmarkStart w:id="92" w:name="_Toc103539580"/>
      <w:r w:rsidRPr="008A61DA">
        <w:rPr>
          <w:rFonts w:eastAsiaTheme="majorEastAsia"/>
          <w:color w:val="000000" w:themeColor="text1"/>
          <w:sz w:val="26"/>
          <w:szCs w:val="26"/>
        </w:rPr>
        <w:t>Описание основных характеристик программы</w:t>
      </w:r>
      <w:bookmarkEnd w:id="82"/>
      <w:bookmarkEnd w:id="83"/>
      <w:bookmarkEnd w:id="84"/>
      <w:bookmarkEnd w:id="85"/>
      <w:bookmarkEnd w:id="86"/>
      <w:bookmarkEnd w:id="87"/>
      <w:bookmarkEnd w:id="88"/>
      <w:bookmarkEnd w:id="91"/>
      <w:bookmarkEnd w:id="92"/>
    </w:p>
    <w:p w14:paraId="0B5A8214" w14:textId="77777777" w:rsidR="009C580A" w:rsidRPr="008A61DA" w:rsidRDefault="009C580A" w:rsidP="00CD186E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93" w:name="_Toc118260659"/>
      <w:bookmarkStart w:id="94" w:name="_Toc358879110"/>
      <w:bookmarkStart w:id="95" w:name="_Toc360133689"/>
      <w:bookmarkStart w:id="96" w:name="_Toc360133984"/>
      <w:bookmarkStart w:id="97" w:name="_Toc360134115"/>
      <w:bookmarkStart w:id="98" w:name="_Toc360134174"/>
      <w:bookmarkStart w:id="99" w:name="_Toc360134420"/>
      <w:bookmarkStart w:id="100" w:name="_Toc103539436"/>
      <w:bookmarkStart w:id="101" w:name="_Toc103539581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Режим работы программы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5424AE33" w14:textId="0E1819A3" w:rsidR="009A4DD5" w:rsidRPr="008A61DA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Веб-служба работает в фоновом режиме на протяжение работы компьютера.</w:t>
      </w:r>
    </w:p>
    <w:p w14:paraId="4D9C3338" w14:textId="77777777" w:rsidR="009A4DD5" w:rsidRPr="008A61DA" w:rsidRDefault="009A4DD5" w:rsidP="00F95E84">
      <w:pPr>
        <w:spacing w:line="360" w:lineRule="auto"/>
        <w:ind w:firstLine="709"/>
        <w:jc w:val="both"/>
        <w:rPr>
          <w:sz w:val="26"/>
          <w:szCs w:val="26"/>
        </w:rPr>
      </w:pPr>
    </w:p>
    <w:p w14:paraId="04694764" w14:textId="77777777" w:rsidR="009C580A" w:rsidRPr="008A61DA" w:rsidRDefault="009C580A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102" w:name="_Toc118260660"/>
      <w:bookmarkStart w:id="103" w:name="_Toc358879111"/>
      <w:bookmarkStart w:id="104" w:name="_Toc360133690"/>
      <w:bookmarkStart w:id="105" w:name="_Toc360133985"/>
      <w:bookmarkStart w:id="106" w:name="_Toc360134116"/>
      <w:bookmarkStart w:id="107" w:name="_Toc360134175"/>
      <w:bookmarkStart w:id="108" w:name="_Toc360134421"/>
      <w:bookmarkStart w:id="109" w:name="_Toc103539437"/>
      <w:bookmarkStart w:id="110" w:name="_Toc103539582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Средства контроля правильности выполнения программы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55E47E06" w14:textId="4955632A" w:rsidR="009C580A" w:rsidRPr="008A61DA" w:rsidRDefault="00745106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Вывод ошибок и предупреждений в консоль и лог-файл. Возвращение ответа на запрос с код-статусом ошибки.</w:t>
      </w:r>
    </w:p>
    <w:p w14:paraId="2068D7EB" w14:textId="77777777" w:rsidR="009C580A" w:rsidRPr="008A61DA" w:rsidRDefault="009C580A">
      <w:pPr>
        <w:rPr>
          <w:sz w:val="26"/>
          <w:szCs w:val="26"/>
        </w:rPr>
      </w:pPr>
    </w:p>
    <w:p w14:paraId="71300A57" w14:textId="7CAA23A5" w:rsidR="009C580A" w:rsidRPr="008A61DA" w:rsidRDefault="00911EA9" w:rsidP="00911EA9">
      <w:pPr>
        <w:pStyle w:val="3"/>
        <w:keepLines/>
        <w:widowControl w:val="0"/>
        <w:numPr>
          <w:ilvl w:val="2"/>
          <w:numId w:val="20"/>
        </w:numPr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b w:val="0"/>
          <w:bCs w:val="0"/>
          <w:color w:val="000000" w:themeColor="text1"/>
          <w:sz w:val="26"/>
          <w:szCs w:val="26"/>
        </w:rPr>
      </w:pPr>
      <w:bookmarkStart w:id="111" w:name="_Toc103539438"/>
      <w:bookmarkStart w:id="112" w:name="_Toc103539583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Средства </w:t>
      </w:r>
      <w:proofErr w:type="spellStart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>самовосстанавливаемости</w:t>
      </w:r>
      <w:proofErr w:type="spellEnd"/>
      <w:r w:rsidRPr="008A61DA">
        <w:rPr>
          <w:rFonts w:eastAsiaTheme="majorEastAsia"/>
          <w:b w:val="0"/>
          <w:bCs w:val="0"/>
          <w:color w:val="000000" w:themeColor="text1"/>
          <w:sz w:val="26"/>
          <w:szCs w:val="26"/>
        </w:rPr>
        <w:t xml:space="preserve"> программы</w:t>
      </w:r>
      <w:bookmarkEnd w:id="111"/>
      <w:bookmarkEnd w:id="112"/>
    </w:p>
    <w:p w14:paraId="54726CBF" w14:textId="501F94EE" w:rsidR="009C580A" w:rsidRPr="008A61DA" w:rsidRDefault="00911EA9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При возникновении ошибки, веб-служба обрабатывает ошибку и продолжает работу без аварийного завершения.</w:t>
      </w:r>
    </w:p>
    <w:p w14:paraId="44C2B1C7" w14:textId="6529E147" w:rsidR="00911EA9" w:rsidRPr="008A61DA" w:rsidRDefault="00911EA9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7C2B09B0" w14:textId="77777777" w:rsidR="009C580A" w:rsidRPr="008A61DA" w:rsidRDefault="009C580A" w:rsidP="00CD186E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13" w:name="_Toc118260663"/>
      <w:bookmarkStart w:id="114" w:name="_Toc358879113"/>
      <w:bookmarkStart w:id="115" w:name="_Toc360133692"/>
      <w:bookmarkStart w:id="116" w:name="_Toc360133987"/>
      <w:bookmarkStart w:id="117" w:name="_Toc360134118"/>
      <w:bookmarkStart w:id="118" w:name="_Toc360134177"/>
      <w:bookmarkStart w:id="119" w:name="_Toc360134423"/>
      <w:bookmarkStart w:id="120" w:name="_Toc103539439"/>
      <w:bookmarkStart w:id="121" w:name="_Toc103539584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Обращение к программе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1A1FA272" w14:textId="77777777" w:rsidR="009C580A" w:rsidRPr="008A61DA" w:rsidRDefault="009C580A">
      <w:pPr>
        <w:rPr>
          <w:sz w:val="26"/>
          <w:szCs w:val="26"/>
        </w:rPr>
      </w:pPr>
    </w:p>
    <w:p w14:paraId="055F4449" w14:textId="126200AC" w:rsidR="009C580A" w:rsidRPr="008A61DA" w:rsidRDefault="009C580A" w:rsidP="005C6333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22" w:name="_Toc118260666"/>
      <w:bookmarkStart w:id="123" w:name="_Toc358879116"/>
      <w:bookmarkStart w:id="124" w:name="_Toc360133695"/>
      <w:bookmarkStart w:id="125" w:name="_Toc360133990"/>
      <w:bookmarkStart w:id="126" w:name="_Toc360134121"/>
      <w:bookmarkStart w:id="127" w:name="_Toc360134180"/>
      <w:bookmarkStart w:id="128" w:name="_Toc360134426"/>
      <w:bookmarkStart w:id="129" w:name="_Toc103539440"/>
      <w:bookmarkStart w:id="130" w:name="_Toc103539585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</w:t>
      </w:r>
      <w:bookmarkEnd w:id="122"/>
      <w:bookmarkEnd w:id="123"/>
      <w:bookmarkEnd w:id="124"/>
      <w:bookmarkEnd w:id="125"/>
      <w:bookmarkEnd w:id="126"/>
      <w:bookmarkEnd w:id="127"/>
      <w:bookmarkEnd w:id="128"/>
      <w:r w:rsidR="005C6333" w:rsidRPr="008A61DA">
        <w:rPr>
          <w:rFonts w:eastAsiaTheme="majorEastAsia"/>
          <w:color w:val="000000" w:themeColor="text1"/>
          <w:sz w:val="26"/>
          <w:szCs w:val="26"/>
        </w:rPr>
        <w:t>добавления учетной записи</w:t>
      </w:r>
      <w:bookmarkEnd w:id="129"/>
      <w:bookmarkEnd w:id="130"/>
    </w:p>
    <w:p w14:paraId="6E8E2608" w14:textId="3FD8E73D" w:rsidR="005C6333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добавление и подключение учетной записи почтового сервера пользователем.</w:t>
      </w:r>
    </w:p>
    <w:p w14:paraId="32CB5C44" w14:textId="3219B835" w:rsidR="009C580A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</w:t>
      </w:r>
      <w:r w:rsidR="007835B7" w:rsidRPr="008A61DA">
        <w:rPr>
          <w:sz w:val="26"/>
          <w:szCs w:val="26"/>
        </w:rPr>
        <w:t xml:space="preserve"> ~/</w:t>
      </w:r>
      <w:proofErr w:type="spellStart"/>
      <w:r w:rsidR="007835B7" w:rsidRPr="008A61DA">
        <w:rPr>
          <w:sz w:val="26"/>
          <w:szCs w:val="26"/>
        </w:rPr>
        <w:t>api</w:t>
      </w:r>
      <w:proofErr w:type="spellEnd"/>
      <w:r w:rsidR="007835B7" w:rsidRPr="008A61DA">
        <w:rPr>
          <w:sz w:val="26"/>
          <w:szCs w:val="26"/>
        </w:rPr>
        <w:t>/</w:t>
      </w:r>
      <w:proofErr w:type="spellStart"/>
      <w:r w:rsidR="007835B7" w:rsidRPr="008A61DA">
        <w:rPr>
          <w:sz w:val="26"/>
          <w:szCs w:val="26"/>
        </w:rPr>
        <w:t>accounts</w:t>
      </w:r>
      <w:proofErr w:type="spellEnd"/>
      <w:r w:rsidR="007835B7" w:rsidRPr="008A61DA">
        <w:rPr>
          <w:sz w:val="26"/>
          <w:szCs w:val="26"/>
        </w:rPr>
        <w:t>/</w:t>
      </w:r>
      <w:proofErr w:type="spellStart"/>
      <w:r w:rsidR="007835B7" w:rsidRPr="008A61DA">
        <w:rPr>
          <w:sz w:val="26"/>
          <w:szCs w:val="26"/>
        </w:rPr>
        <w:t>add</w:t>
      </w:r>
      <w:proofErr w:type="spellEnd"/>
      <w:r w:rsidR="007835B7" w:rsidRPr="008A61DA">
        <w:rPr>
          <w:sz w:val="26"/>
          <w:szCs w:val="26"/>
        </w:rPr>
        <w:t xml:space="preserve"> методом </w:t>
      </w:r>
      <w:r w:rsidR="007835B7" w:rsidRPr="008A61DA">
        <w:rPr>
          <w:sz w:val="26"/>
          <w:szCs w:val="26"/>
          <w:lang w:val="en-US"/>
        </w:rPr>
        <w:t>POST</w:t>
      </w:r>
      <w:r w:rsidRPr="008A61DA">
        <w:rPr>
          <w:sz w:val="26"/>
          <w:szCs w:val="26"/>
        </w:rPr>
        <w:t>.</w:t>
      </w:r>
    </w:p>
    <w:p w14:paraId="722EBD6D" w14:textId="069E482E" w:rsidR="005C6333" w:rsidRPr="008A61DA" w:rsidRDefault="005C6333" w:rsidP="005C6333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имя, пароль и протокол подключения учетной записи, необходимо ли использовать SSL подключение, идентификационный номер почтового сервера.</w:t>
      </w:r>
    </w:p>
    <w:p w14:paraId="7B906502" w14:textId="636577F6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6B7FD4C" w14:textId="39C19316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5A11253" w14:textId="77777777" w:rsidR="007835B7" w:rsidRPr="008A61DA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1" w:name="_Toc103539441"/>
      <w:bookmarkStart w:id="132" w:name="_Toc103539586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удаления учетной записи</w:t>
      </w:r>
      <w:bookmarkEnd w:id="131"/>
      <w:bookmarkEnd w:id="132"/>
    </w:p>
    <w:p w14:paraId="4F48E36D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удаление учетной записи почтового сервера пользователя.</w:t>
      </w:r>
    </w:p>
    <w:p w14:paraId="3A49AE4E" w14:textId="69FB338A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accounts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 xml:space="preserve">} методом </w:t>
      </w:r>
      <w:r w:rsidRPr="008A61DA">
        <w:rPr>
          <w:sz w:val="26"/>
          <w:szCs w:val="26"/>
          <w:lang w:val="en-US"/>
        </w:rPr>
        <w:t>DELETE</w:t>
      </w:r>
      <w:r w:rsidRPr="008A61DA">
        <w:rPr>
          <w:sz w:val="26"/>
          <w:szCs w:val="26"/>
        </w:rPr>
        <w:t>.</w:t>
      </w:r>
    </w:p>
    <w:p w14:paraId="37B0BAC8" w14:textId="1C13D60A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учетной записи.</w:t>
      </w:r>
    </w:p>
    <w:p w14:paraId="11FA5956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523490BA" w14:textId="77777777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99EDA49" w14:textId="23BB4B4A" w:rsidR="007835B7" w:rsidRPr="008A61DA" w:rsidRDefault="007835B7" w:rsidP="007835B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3" w:name="_Toc103539442"/>
      <w:bookmarkStart w:id="134" w:name="_Toc103539587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инициализации авторизации</w:t>
      </w:r>
      <w:bookmarkEnd w:id="133"/>
      <w:bookmarkEnd w:id="134"/>
    </w:p>
    <w:p w14:paraId="3E28FF48" w14:textId="2E43A5B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запуск процесса авторизации.</w:t>
      </w:r>
    </w:p>
    <w:p w14:paraId="45D6420D" w14:textId="035BBF05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authorize</w:t>
      </w:r>
      <w:proofErr w:type="spellEnd"/>
      <w:r w:rsidRPr="008A61DA">
        <w:rPr>
          <w:sz w:val="26"/>
          <w:szCs w:val="26"/>
        </w:rPr>
        <w:t xml:space="preserve"> методом POST.</w:t>
      </w:r>
    </w:p>
    <w:p w14:paraId="47B0BED8" w14:textId="242A5C0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="007A594A" w:rsidRPr="008A61DA">
        <w:rPr>
          <w:sz w:val="26"/>
          <w:szCs w:val="26"/>
        </w:rPr>
        <w:t xml:space="preserve"> отсутствуют</w:t>
      </w:r>
      <w:r w:rsidRPr="008A61DA">
        <w:rPr>
          <w:sz w:val="26"/>
          <w:szCs w:val="26"/>
        </w:rPr>
        <w:t>.</w:t>
      </w:r>
    </w:p>
    <w:p w14:paraId="2953114F" w14:textId="51FAF72E" w:rsidR="007835B7" w:rsidRPr="008A61DA" w:rsidRDefault="007A594A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запроса авторизации.</w:t>
      </w:r>
    </w:p>
    <w:p w14:paraId="34A9993A" w14:textId="69680BD4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5641DB10" w14:textId="3980EEBC" w:rsidR="007A594A" w:rsidRPr="008A61DA" w:rsidRDefault="007A594A" w:rsidP="007A594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5" w:name="_Toc103539443"/>
      <w:bookmarkStart w:id="136" w:name="_Toc103539588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выполнения авторизации</w:t>
      </w:r>
      <w:bookmarkEnd w:id="135"/>
      <w:bookmarkEnd w:id="136"/>
    </w:p>
    <w:p w14:paraId="377DC5A9" w14:textId="436897B3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завершение процесса авторизации.</w:t>
      </w:r>
    </w:p>
    <w:p w14:paraId="6F14BDDB" w14:textId="51A75970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authorize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id</w:t>
      </w:r>
      <w:proofErr w:type="spellEnd"/>
      <w:r w:rsidRPr="008A61DA">
        <w:rPr>
          <w:sz w:val="26"/>
          <w:szCs w:val="26"/>
        </w:rPr>
        <w:t>} методом PUT.</w:t>
      </w:r>
    </w:p>
    <w:p w14:paraId="09C4761E" w14:textId="0E7AA591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>: идентификационный номер запроса авторизации, логин, пароль и одноразовый пароль.</w:t>
      </w:r>
    </w:p>
    <w:p w14:paraId="50F4249B" w14:textId="5393ED6E" w:rsidR="007A594A" w:rsidRPr="008A61DA" w:rsidRDefault="007A594A" w:rsidP="007A594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</w:t>
      </w:r>
      <w:r w:rsidR="008A3A0A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 xml:space="preserve">: идентификационный номер пользователя, логин, роль, </w:t>
      </w:r>
      <w:proofErr w:type="spellStart"/>
      <w:r w:rsidRPr="008A61DA">
        <w:rPr>
          <w:sz w:val="26"/>
          <w:szCs w:val="26"/>
        </w:rPr>
        <w:t>авторизационный</w:t>
      </w:r>
      <w:proofErr w:type="spellEnd"/>
      <w:r w:rsidRPr="008A61DA">
        <w:rPr>
          <w:sz w:val="26"/>
          <w:szCs w:val="26"/>
        </w:rPr>
        <w:t xml:space="preserve"> токен и его тип.</w:t>
      </w:r>
    </w:p>
    <w:p w14:paraId="579AA1F9" w14:textId="6B45B382" w:rsidR="007835B7" w:rsidRPr="008A61DA" w:rsidRDefault="007835B7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D3AE865" w14:textId="1CEF57FB" w:rsidR="006B24C8" w:rsidRPr="008A61DA" w:rsidRDefault="006B24C8" w:rsidP="006B24C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7" w:name="_Toc103539444"/>
      <w:bookmarkStart w:id="138" w:name="_Toc103539589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де-авторизации</w:t>
      </w:r>
      <w:bookmarkEnd w:id="137"/>
      <w:bookmarkEnd w:id="138"/>
    </w:p>
    <w:p w14:paraId="57F26EB7" w14:textId="4117D7FD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завершение сеанса пользователя.</w:t>
      </w:r>
    </w:p>
    <w:p w14:paraId="0A8E3E6C" w14:textId="478C1B3C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412FDC" w:rsidRPr="008A61DA">
        <w:rPr>
          <w:sz w:val="26"/>
          <w:szCs w:val="26"/>
        </w:rPr>
        <w:t>~/</w:t>
      </w:r>
      <w:proofErr w:type="spellStart"/>
      <w:r w:rsidR="00412FDC" w:rsidRPr="008A61DA">
        <w:rPr>
          <w:sz w:val="26"/>
          <w:szCs w:val="26"/>
        </w:rPr>
        <w:t>api</w:t>
      </w:r>
      <w:proofErr w:type="spellEnd"/>
      <w:r w:rsidR="00412FDC" w:rsidRPr="008A61DA">
        <w:rPr>
          <w:sz w:val="26"/>
          <w:szCs w:val="26"/>
        </w:rPr>
        <w:t>/</w:t>
      </w:r>
      <w:proofErr w:type="spellStart"/>
      <w:r w:rsidR="00412FDC" w:rsidRPr="008A61DA">
        <w:rPr>
          <w:sz w:val="26"/>
          <w:szCs w:val="26"/>
        </w:rPr>
        <w:t>authorize</w:t>
      </w:r>
      <w:proofErr w:type="spellEnd"/>
      <w:r w:rsidR="00412FDC" w:rsidRPr="008A61DA">
        <w:rPr>
          <w:sz w:val="26"/>
          <w:szCs w:val="26"/>
        </w:rPr>
        <w:t>/</w:t>
      </w:r>
      <w:proofErr w:type="spellStart"/>
      <w:r w:rsidR="00412FDC" w:rsidRPr="008A61DA">
        <w:rPr>
          <w:sz w:val="26"/>
          <w:szCs w:val="26"/>
        </w:rPr>
        <w:t>deauth</w:t>
      </w:r>
      <w:proofErr w:type="spellEnd"/>
      <w:r w:rsidR="00412FDC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="00412FDC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0DFD63D8" w14:textId="760C5B41" w:rsidR="006B24C8" w:rsidRPr="008A61DA" w:rsidRDefault="006B24C8" w:rsidP="006B24C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8A3A0A" w:rsidRPr="008A61DA">
        <w:rPr>
          <w:sz w:val="26"/>
          <w:szCs w:val="26"/>
        </w:rPr>
        <w:t>данные</w:t>
      </w:r>
      <w:r w:rsidR="00E85B3A" w:rsidRPr="008A61DA">
        <w:rPr>
          <w:sz w:val="26"/>
          <w:szCs w:val="26"/>
        </w:rPr>
        <w:t xml:space="preserve"> отсутствуют</w:t>
      </w:r>
      <w:r w:rsidRPr="008A61DA">
        <w:rPr>
          <w:sz w:val="26"/>
          <w:szCs w:val="26"/>
        </w:rPr>
        <w:t>.</w:t>
      </w:r>
    </w:p>
    <w:p w14:paraId="75A1E0B1" w14:textId="77777777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6C04843A" w14:textId="5E35E142" w:rsidR="006B24C8" w:rsidRPr="008A61DA" w:rsidRDefault="006B24C8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5097EF3" w14:textId="6C0AAF2A" w:rsidR="00E85B3A" w:rsidRPr="008A61DA" w:rsidRDefault="00E85B3A" w:rsidP="00E85B3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39" w:name="_Toc103539445"/>
      <w:bookmarkStart w:id="140" w:name="_Toc103539590"/>
      <w:r w:rsidRPr="008A61DA">
        <w:rPr>
          <w:rFonts w:eastAsiaTheme="majorEastAsia"/>
          <w:color w:val="000000" w:themeColor="text1"/>
          <w:sz w:val="26"/>
          <w:szCs w:val="26"/>
        </w:rPr>
        <w:t>Выполнение</w:t>
      </w:r>
      <w:r w:rsidR="00C343F7" w:rsidRPr="008A61DA">
        <w:rPr>
          <w:rFonts w:eastAsiaTheme="majorEastAsia"/>
          <w:color w:val="000000" w:themeColor="text1"/>
          <w:sz w:val="26"/>
          <w:szCs w:val="26"/>
        </w:rPr>
        <w:t xml:space="preserve"> функции</w:t>
      </w:r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  <w:r w:rsidR="00C343F7" w:rsidRPr="008A61DA">
        <w:rPr>
          <w:rFonts w:eastAsiaTheme="majorEastAsia"/>
          <w:color w:val="000000" w:themeColor="text1"/>
          <w:sz w:val="26"/>
          <w:szCs w:val="26"/>
        </w:rPr>
        <w:t>проверки авторизации</w:t>
      </w:r>
      <w:bookmarkEnd w:id="139"/>
      <w:bookmarkEnd w:id="140"/>
    </w:p>
    <w:p w14:paraId="7857F0B6" w14:textId="696EE304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</w:t>
      </w:r>
      <w:r w:rsidR="00C343F7" w:rsidRPr="008A61DA">
        <w:rPr>
          <w:sz w:val="26"/>
          <w:szCs w:val="26"/>
        </w:rPr>
        <w:t>проверка авторизирован ли пользователь</w:t>
      </w:r>
      <w:r w:rsidRPr="008A61DA">
        <w:rPr>
          <w:sz w:val="26"/>
          <w:szCs w:val="26"/>
        </w:rPr>
        <w:t>.</w:t>
      </w:r>
    </w:p>
    <w:p w14:paraId="60BA7E69" w14:textId="0ADB5676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BC4C91" w:rsidRPr="008A61DA">
        <w:rPr>
          <w:sz w:val="26"/>
          <w:szCs w:val="26"/>
        </w:rPr>
        <w:t>~/</w:t>
      </w:r>
      <w:proofErr w:type="spellStart"/>
      <w:r w:rsidR="00BC4C91" w:rsidRPr="008A61DA">
        <w:rPr>
          <w:sz w:val="26"/>
          <w:szCs w:val="26"/>
        </w:rPr>
        <w:t>api</w:t>
      </w:r>
      <w:proofErr w:type="spellEnd"/>
      <w:r w:rsidR="00BC4C91" w:rsidRPr="008A61DA">
        <w:rPr>
          <w:sz w:val="26"/>
          <w:szCs w:val="26"/>
        </w:rPr>
        <w:t>/</w:t>
      </w:r>
      <w:proofErr w:type="spellStart"/>
      <w:r w:rsidR="00BC4C91" w:rsidRPr="008A61DA">
        <w:rPr>
          <w:sz w:val="26"/>
          <w:szCs w:val="26"/>
        </w:rPr>
        <w:t>authorize</w:t>
      </w:r>
      <w:proofErr w:type="spellEnd"/>
      <w:r w:rsidR="00BC4C91" w:rsidRPr="008A61DA">
        <w:rPr>
          <w:sz w:val="26"/>
          <w:szCs w:val="26"/>
        </w:rPr>
        <w:t>/</w:t>
      </w:r>
      <w:proofErr w:type="spellStart"/>
      <w:r w:rsidR="00BC4C91" w:rsidRPr="008A61DA">
        <w:rPr>
          <w:sz w:val="26"/>
          <w:szCs w:val="26"/>
        </w:rPr>
        <w:t>isauth</w:t>
      </w:r>
      <w:proofErr w:type="spellEnd"/>
      <w:r w:rsidR="00BC4C91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="00BC4C91"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6D906B91" w14:textId="6CF69AA1" w:rsidR="00E85B3A" w:rsidRPr="008A61DA" w:rsidRDefault="00E85B3A" w:rsidP="00E85B3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</w:t>
      </w:r>
      <w:r w:rsidR="00D80892" w:rsidRPr="008A61DA">
        <w:rPr>
          <w:sz w:val="26"/>
          <w:szCs w:val="26"/>
        </w:rPr>
        <w:t>данные</w:t>
      </w:r>
      <w:r w:rsidRPr="008A61DA">
        <w:rPr>
          <w:sz w:val="26"/>
          <w:szCs w:val="26"/>
        </w:rPr>
        <w:t xml:space="preserve"> отсутствуют.</w:t>
      </w:r>
    </w:p>
    <w:p w14:paraId="540F7DA9" w14:textId="346B0423" w:rsidR="00E85B3A" w:rsidRPr="008A61DA" w:rsidRDefault="00D80892" w:rsidP="007835B7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авторизирован ли пользователь</w:t>
      </w:r>
      <w:r w:rsidR="004D400F" w:rsidRPr="008A61DA">
        <w:rPr>
          <w:sz w:val="26"/>
          <w:szCs w:val="26"/>
        </w:rPr>
        <w:t>.</w:t>
      </w:r>
    </w:p>
    <w:p w14:paraId="088A78DA" w14:textId="434AF745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19BDE0F" w14:textId="39479808" w:rsidR="004D400F" w:rsidRPr="008A61DA" w:rsidRDefault="004D400F" w:rsidP="004D40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1" w:name="_Toc103539446"/>
      <w:bookmarkStart w:id="142" w:name="_Toc103539591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получения сведений о подключенных учетных записях</w:t>
      </w:r>
      <w:bookmarkEnd w:id="141"/>
      <w:bookmarkEnd w:id="142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43A2C01D" w14:textId="7C35E961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</w:t>
      </w:r>
      <w:r w:rsidR="00900569" w:rsidRPr="008A61DA">
        <w:rPr>
          <w:sz w:val="26"/>
          <w:szCs w:val="26"/>
        </w:rPr>
        <w:t>получение учетных записей пользователя,</w:t>
      </w:r>
      <w:r w:rsidRPr="008A61DA">
        <w:rPr>
          <w:sz w:val="26"/>
          <w:szCs w:val="26"/>
        </w:rPr>
        <w:t xml:space="preserve"> которые он подключил.</w:t>
      </w:r>
    </w:p>
    <w:p w14:paraId="55B0EA22" w14:textId="027BE6D9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connections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mailservers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accounts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users</w:t>
      </w:r>
      <w:proofErr w:type="spellEnd"/>
      <w:r w:rsidRPr="008A61DA">
        <w:rPr>
          <w:color w:val="A31515"/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7F12ECC5" w14:textId="77777777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 отсутствуют.</w:t>
      </w:r>
    </w:p>
    <w:p w14:paraId="14123A47" w14:textId="4ECDC703" w:rsidR="004D400F" w:rsidRPr="008A61DA" w:rsidRDefault="004D400F" w:rsidP="004D40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список аккаунтов; каждый элемент списка содержит идентификационный номер почтового сервера, название почтового сервера, идентификационный номер учетной записи, имя учетной записи.</w:t>
      </w:r>
    </w:p>
    <w:p w14:paraId="2DFCF51F" w14:textId="0D1566A8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43746071" w14:textId="5F9BE26C" w:rsidR="00A17D0F" w:rsidRPr="008A61DA" w:rsidRDefault="00A17D0F" w:rsidP="00A17D0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3" w:name="_Toc103539447"/>
      <w:bookmarkStart w:id="144" w:name="_Toc103539592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получения сведений о </w:t>
      </w:r>
      <w:r w:rsidR="00900569" w:rsidRPr="008A61DA">
        <w:rPr>
          <w:rFonts w:eastAsiaTheme="majorEastAsia"/>
          <w:color w:val="000000" w:themeColor="text1"/>
          <w:sz w:val="26"/>
          <w:szCs w:val="26"/>
        </w:rPr>
        <w:t>доступных почтовых серверах</w:t>
      </w:r>
      <w:bookmarkEnd w:id="143"/>
      <w:bookmarkEnd w:id="144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62A4A6DD" w14:textId="78F55F86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Происходит получение </w:t>
      </w:r>
      <w:r w:rsidR="00900569" w:rsidRPr="008A61DA">
        <w:rPr>
          <w:sz w:val="26"/>
          <w:szCs w:val="26"/>
        </w:rPr>
        <w:t xml:space="preserve">информации </w:t>
      </w:r>
      <w:r w:rsidR="00EB094D" w:rsidRPr="008A61DA">
        <w:rPr>
          <w:sz w:val="26"/>
          <w:szCs w:val="26"/>
        </w:rPr>
        <w:t>о доступных для подключения почтовых серверах,</w:t>
      </w:r>
      <w:r w:rsidRPr="008A61DA">
        <w:rPr>
          <w:sz w:val="26"/>
          <w:szCs w:val="26"/>
        </w:rPr>
        <w:t xml:space="preserve"> которые он подключил.</w:t>
      </w:r>
    </w:p>
    <w:p w14:paraId="61A267FD" w14:textId="4596BD34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900569" w:rsidRPr="008A61DA">
        <w:rPr>
          <w:sz w:val="26"/>
          <w:szCs w:val="26"/>
        </w:rPr>
        <w:t>~/</w:t>
      </w:r>
      <w:proofErr w:type="spellStart"/>
      <w:r w:rsidR="00900569" w:rsidRPr="008A61DA">
        <w:rPr>
          <w:sz w:val="26"/>
          <w:szCs w:val="26"/>
        </w:rPr>
        <w:t>api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connections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mailservers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accounts</w:t>
      </w:r>
      <w:proofErr w:type="spellEnd"/>
      <w:r w:rsidR="00900569" w:rsidRPr="008A61DA">
        <w:rPr>
          <w:sz w:val="26"/>
          <w:szCs w:val="26"/>
        </w:rPr>
        <w:t>/</w:t>
      </w:r>
      <w:proofErr w:type="spellStart"/>
      <w:r w:rsidR="00900569" w:rsidRPr="008A61DA">
        <w:rPr>
          <w:sz w:val="26"/>
          <w:szCs w:val="26"/>
        </w:rPr>
        <w:t>availables</w:t>
      </w:r>
      <w:proofErr w:type="spellEnd"/>
      <w:r w:rsidR="00900569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 xml:space="preserve">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2E7C50D8" w14:textId="77777777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 отсутствуют.</w:t>
      </w:r>
    </w:p>
    <w:p w14:paraId="72363293" w14:textId="04F0C652" w:rsidR="00A17D0F" w:rsidRPr="008A61DA" w:rsidRDefault="00A17D0F" w:rsidP="00A17D0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данные: список </w:t>
      </w:r>
      <w:r w:rsidR="000D0028" w:rsidRPr="008A61DA">
        <w:rPr>
          <w:sz w:val="26"/>
          <w:szCs w:val="26"/>
        </w:rPr>
        <w:t>почтовых серверов</w:t>
      </w:r>
      <w:r w:rsidRPr="008A61DA">
        <w:rPr>
          <w:sz w:val="26"/>
          <w:szCs w:val="26"/>
        </w:rPr>
        <w:t xml:space="preserve">; каждый элемент списка содержит идентификационный номер почтового сервера, название почтового сервера, </w:t>
      </w:r>
      <w:r w:rsidR="000D0028" w:rsidRPr="008A61DA">
        <w:rPr>
          <w:sz w:val="26"/>
          <w:szCs w:val="26"/>
        </w:rPr>
        <w:t>хост и порт</w:t>
      </w:r>
      <w:r w:rsidRPr="008A61DA">
        <w:rPr>
          <w:sz w:val="26"/>
          <w:szCs w:val="26"/>
        </w:rPr>
        <w:t>.</w:t>
      </w:r>
    </w:p>
    <w:p w14:paraId="090FEFEF" w14:textId="77777777" w:rsidR="00A17D0F" w:rsidRPr="008A61DA" w:rsidRDefault="00A17D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69AC232D" w14:textId="418AD6DC" w:rsidR="000D0028" w:rsidRPr="008A61DA" w:rsidRDefault="000D0028" w:rsidP="000D0028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5" w:name="_Toc103539448"/>
      <w:bookmarkStart w:id="146" w:name="_Toc103539593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добавления почтового сервера</w:t>
      </w:r>
      <w:bookmarkEnd w:id="145"/>
      <w:bookmarkEnd w:id="146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0BCE587B" w14:textId="2A3956DC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добавление нового почтового сервера.</w:t>
      </w:r>
    </w:p>
    <w:p w14:paraId="06252614" w14:textId="6233652A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FC1B99" w:rsidRPr="008A61DA">
        <w:rPr>
          <w:sz w:val="26"/>
          <w:szCs w:val="26"/>
        </w:rPr>
        <w:t>~/</w:t>
      </w:r>
      <w:proofErr w:type="spellStart"/>
      <w:r w:rsidR="00FC1B99" w:rsidRPr="008A61DA">
        <w:rPr>
          <w:sz w:val="26"/>
          <w:szCs w:val="26"/>
        </w:rPr>
        <w:t>api</w:t>
      </w:r>
      <w:proofErr w:type="spellEnd"/>
      <w:r w:rsidR="00FC1B99" w:rsidRPr="008A61DA">
        <w:rPr>
          <w:sz w:val="26"/>
          <w:szCs w:val="26"/>
        </w:rPr>
        <w:t>/</w:t>
      </w:r>
      <w:proofErr w:type="spellStart"/>
      <w:r w:rsidR="00FC1B99" w:rsidRPr="008A61DA">
        <w:rPr>
          <w:sz w:val="26"/>
          <w:szCs w:val="26"/>
        </w:rPr>
        <w:t>connections</w:t>
      </w:r>
      <w:proofErr w:type="spellEnd"/>
      <w:r w:rsidR="00FC1B99" w:rsidRPr="008A61DA">
        <w:rPr>
          <w:sz w:val="26"/>
          <w:szCs w:val="26"/>
        </w:rPr>
        <w:t>/</w:t>
      </w:r>
      <w:proofErr w:type="spellStart"/>
      <w:r w:rsidR="00FC1B99" w:rsidRPr="008A61DA">
        <w:rPr>
          <w:sz w:val="26"/>
          <w:szCs w:val="26"/>
        </w:rPr>
        <w:t>mailservers</w:t>
      </w:r>
      <w:proofErr w:type="spellEnd"/>
      <w:r w:rsidRPr="008A61DA">
        <w:rPr>
          <w:sz w:val="26"/>
          <w:szCs w:val="26"/>
        </w:rPr>
        <w:t xml:space="preserve"> методом </w:t>
      </w:r>
      <w:r w:rsidR="00FC1B99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5A327401" w14:textId="115178AE" w:rsidR="000D0028" w:rsidRPr="008A61DA" w:rsidRDefault="000D0028" w:rsidP="000D0028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</w:t>
      </w:r>
      <w:r w:rsidR="007E3156" w:rsidRPr="008A61DA">
        <w:rPr>
          <w:sz w:val="26"/>
          <w:szCs w:val="26"/>
        </w:rPr>
        <w:t>: хост, порт и название сервера, информация об общедоступности</w:t>
      </w:r>
      <w:r w:rsidRPr="008A61DA">
        <w:rPr>
          <w:sz w:val="26"/>
          <w:szCs w:val="26"/>
        </w:rPr>
        <w:t>.</w:t>
      </w:r>
    </w:p>
    <w:p w14:paraId="47C4A350" w14:textId="77777777" w:rsidR="007E3156" w:rsidRPr="008A61DA" w:rsidRDefault="007E3156" w:rsidP="007E3156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3180EE95" w14:textId="3A4DA013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2F12C3E4" w14:textId="7EB40FAD" w:rsidR="00C254FA" w:rsidRPr="008A61DA" w:rsidRDefault="00C254FA" w:rsidP="00C254FA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7" w:name="_Toc103539449"/>
      <w:bookmarkStart w:id="148" w:name="_Toc103539594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получения писем</w:t>
      </w:r>
      <w:bookmarkEnd w:id="147"/>
      <w:bookmarkEnd w:id="148"/>
      <w:r w:rsidRPr="008A61DA">
        <w:rPr>
          <w:rFonts w:eastAsiaTheme="majorEastAsia"/>
          <w:color w:val="000000" w:themeColor="text1"/>
          <w:sz w:val="26"/>
          <w:szCs w:val="26"/>
        </w:rPr>
        <w:t xml:space="preserve"> </w:t>
      </w:r>
    </w:p>
    <w:p w14:paraId="7DF1CC4E" w14:textId="385A3F91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получение писем.</w:t>
      </w:r>
    </w:p>
    <w:p w14:paraId="4037C6CE" w14:textId="707CADED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 xml:space="preserve">/ 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 xml:space="preserve"> методом GET.</w:t>
      </w:r>
    </w:p>
    <w:p w14:paraId="36D2B5D0" w14:textId="74A4FBAC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 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5CA06AEA" w14:textId="0673A0D0" w:rsidR="00C254FA" w:rsidRPr="008A61DA" w:rsidRDefault="00C254FA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список писем; каждый элемент списка содержит идентификационный номер письма, отправителя, получателей, тему, дату письма, текст, вложения, идентификационный номер учетной записи.</w:t>
      </w:r>
    </w:p>
    <w:p w14:paraId="1CECFDEB" w14:textId="4AD5D63F" w:rsidR="00B318A2" w:rsidRPr="008A61DA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6251D16D" w14:textId="79802CED" w:rsidR="00B318A2" w:rsidRPr="008A61DA" w:rsidRDefault="00B318A2" w:rsidP="00B318A2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49" w:name="_Toc103539450"/>
      <w:bookmarkStart w:id="150" w:name="_Toc103539595"/>
      <w:r w:rsidRPr="008A61DA">
        <w:rPr>
          <w:rFonts w:eastAsiaTheme="majorEastAsia"/>
          <w:color w:val="000000" w:themeColor="text1"/>
          <w:sz w:val="26"/>
          <w:szCs w:val="26"/>
        </w:rPr>
        <w:t xml:space="preserve">Выполнение функции получения писем </w:t>
      </w:r>
      <w:r w:rsidR="00F35A61" w:rsidRPr="008A61DA">
        <w:rPr>
          <w:rFonts w:eastAsiaTheme="majorEastAsia"/>
          <w:color w:val="000000" w:themeColor="text1"/>
          <w:sz w:val="26"/>
          <w:szCs w:val="26"/>
        </w:rPr>
        <w:t>в заданном формате</w:t>
      </w:r>
      <w:bookmarkEnd w:id="149"/>
      <w:bookmarkEnd w:id="150"/>
    </w:p>
    <w:p w14:paraId="77DC2CD8" w14:textId="0A587F29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получение писем</w:t>
      </w:r>
      <w:r w:rsidR="00F35A61" w:rsidRPr="008A61DA">
        <w:rPr>
          <w:sz w:val="26"/>
          <w:szCs w:val="26"/>
        </w:rPr>
        <w:t xml:space="preserve"> в формате </w:t>
      </w:r>
      <w:r w:rsidR="00F35A61" w:rsidRPr="008A61DA">
        <w:rPr>
          <w:sz w:val="26"/>
          <w:szCs w:val="26"/>
          <w:lang w:val="en-US"/>
        </w:rPr>
        <w:t>JSON</w:t>
      </w:r>
      <w:r w:rsidR="00F35A61" w:rsidRPr="008A61DA">
        <w:rPr>
          <w:sz w:val="26"/>
          <w:szCs w:val="26"/>
        </w:rPr>
        <w:t>/</w:t>
      </w:r>
      <w:r w:rsidR="00F35A61" w:rsidRPr="008A61DA">
        <w:rPr>
          <w:sz w:val="26"/>
          <w:szCs w:val="26"/>
          <w:lang w:val="en-US"/>
        </w:rPr>
        <w:t>XML</w:t>
      </w:r>
      <w:r w:rsidRPr="008A61DA">
        <w:rPr>
          <w:sz w:val="26"/>
          <w:szCs w:val="26"/>
        </w:rPr>
        <w:t>.</w:t>
      </w:r>
    </w:p>
    <w:p w14:paraId="54B14A09" w14:textId="60A8BC89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r w:rsidR="00F35A61" w:rsidRPr="008A61DA">
        <w:rPr>
          <w:sz w:val="26"/>
          <w:szCs w:val="26"/>
        </w:rPr>
        <w:t>{</w:t>
      </w:r>
      <w:proofErr w:type="spellStart"/>
      <w:r w:rsidR="00F35A61" w:rsidRPr="008A61DA">
        <w:rPr>
          <w:sz w:val="26"/>
          <w:szCs w:val="26"/>
        </w:rPr>
        <w:t>format</w:t>
      </w:r>
      <w:proofErr w:type="spellEnd"/>
      <w:r w:rsidR="00F35A61"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 xml:space="preserve"> методом </w:t>
      </w:r>
      <w:r w:rsidRPr="008A61DA">
        <w:rPr>
          <w:sz w:val="26"/>
          <w:szCs w:val="26"/>
          <w:lang w:val="en-US"/>
        </w:rPr>
        <w:t>GET</w:t>
      </w:r>
      <w:r w:rsidRPr="008A61DA">
        <w:rPr>
          <w:sz w:val="26"/>
          <w:szCs w:val="26"/>
        </w:rPr>
        <w:t>.</w:t>
      </w:r>
    </w:p>
    <w:p w14:paraId="307226F1" w14:textId="2BB26DA3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</w:t>
      </w:r>
      <w:r w:rsidR="00F35A61" w:rsidRPr="008A61DA">
        <w:rPr>
          <w:sz w:val="26"/>
          <w:szCs w:val="26"/>
        </w:rPr>
        <w:t xml:space="preserve"> формат,</w:t>
      </w:r>
      <w:r w:rsidRPr="008A61DA">
        <w:rPr>
          <w:sz w:val="26"/>
          <w:szCs w:val="26"/>
        </w:rPr>
        <w:t xml:space="preserve"> настройки для учетных записей (хранилище получения писем, необходимость получения вложений) и общие настройки, необходимо ли локально сохранять письма, фильтры, сортировки.</w:t>
      </w:r>
    </w:p>
    <w:p w14:paraId="264CC611" w14:textId="13155BB3" w:rsidR="00B318A2" w:rsidRPr="008A61DA" w:rsidRDefault="00B318A2" w:rsidP="00B318A2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Выходные данные: </w:t>
      </w:r>
      <w:proofErr w:type="gramStart"/>
      <w:r w:rsidR="00F35A61" w:rsidRPr="008A61DA">
        <w:rPr>
          <w:sz w:val="26"/>
          <w:szCs w:val="26"/>
        </w:rPr>
        <w:t>письма</w:t>
      </w:r>
      <w:proofErr w:type="gramEnd"/>
      <w:r w:rsidR="00F35A61" w:rsidRPr="008A61DA">
        <w:rPr>
          <w:sz w:val="26"/>
          <w:szCs w:val="26"/>
        </w:rPr>
        <w:t xml:space="preserve"> преобразованные в заданный формат</w:t>
      </w:r>
      <w:r w:rsidRPr="008A61DA">
        <w:rPr>
          <w:sz w:val="26"/>
          <w:szCs w:val="26"/>
        </w:rPr>
        <w:t>.</w:t>
      </w:r>
    </w:p>
    <w:p w14:paraId="0888F95F" w14:textId="335620AF" w:rsidR="00B318A2" w:rsidRPr="008A61DA" w:rsidRDefault="00B318A2" w:rsidP="00C254FA">
      <w:pPr>
        <w:spacing w:line="360" w:lineRule="auto"/>
        <w:ind w:firstLine="709"/>
        <w:jc w:val="both"/>
        <w:rPr>
          <w:sz w:val="26"/>
          <w:szCs w:val="26"/>
        </w:rPr>
      </w:pPr>
    </w:p>
    <w:p w14:paraId="7570A804" w14:textId="4E6B2D6A" w:rsidR="0082623F" w:rsidRPr="008A61DA" w:rsidRDefault="0082623F" w:rsidP="0082623F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51" w:name="_Toc103539451"/>
      <w:bookmarkStart w:id="152" w:name="_Toc103539596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установки флага</w:t>
      </w:r>
      <w:bookmarkEnd w:id="151"/>
      <w:bookmarkEnd w:id="152"/>
    </w:p>
    <w:p w14:paraId="7DEA8C73" w14:textId="282E1386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изменение флага письма.</w:t>
      </w:r>
    </w:p>
    <w:p w14:paraId="2A1B004E" w14:textId="114BA049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accaunt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letterId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flag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flag</w:t>
      </w:r>
      <w:proofErr w:type="spellEnd"/>
      <w:r w:rsidRPr="008A61DA">
        <w:rPr>
          <w:sz w:val="26"/>
          <w:szCs w:val="26"/>
        </w:rPr>
        <w:t>} методом POST.</w:t>
      </w:r>
    </w:p>
    <w:p w14:paraId="68E772CC" w14:textId="6219A6E0" w:rsidR="0082623F" w:rsidRPr="008A61DA" w:rsidRDefault="0082623F" w:rsidP="0082623F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lastRenderedPageBreak/>
        <w:t xml:space="preserve">Входные данные: </w:t>
      </w:r>
      <w:r w:rsidR="001E70C9" w:rsidRPr="008A61DA">
        <w:rPr>
          <w:sz w:val="26"/>
          <w:szCs w:val="26"/>
        </w:rPr>
        <w:t>идентификационные номера учетной записи и письма, флаг</w:t>
      </w:r>
      <w:r w:rsidRPr="008A61DA">
        <w:rPr>
          <w:sz w:val="26"/>
          <w:szCs w:val="26"/>
        </w:rPr>
        <w:t>.</w:t>
      </w:r>
    </w:p>
    <w:p w14:paraId="0A30A003" w14:textId="22F94B17" w:rsidR="0082623F" w:rsidRPr="008A61DA" w:rsidRDefault="001E70C9" w:rsidP="00C254FA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F02B97D" w14:textId="1DBF2326" w:rsidR="004D400F" w:rsidRPr="008A61DA" w:rsidRDefault="004D400F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35C46264" w14:textId="5F9E4BE1" w:rsidR="00DF00DD" w:rsidRPr="008A61DA" w:rsidRDefault="00DF00DD" w:rsidP="00DF00DD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53" w:name="_Toc103539452"/>
      <w:bookmarkStart w:id="154" w:name="_Toc103539597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удаления письма</w:t>
      </w:r>
      <w:bookmarkEnd w:id="153"/>
      <w:bookmarkEnd w:id="154"/>
    </w:p>
    <w:p w14:paraId="49FF6A2C" w14:textId="50A9BA67" w:rsidR="00DF00DD" w:rsidRPr="008A61DA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Происходит удаление письма с почтового сервера письма.</w:t>
      </w:r>
    </w:p>
    <w:p w14:paraId="6698FDA3" w14:textId="2E10395C" w:rsidR="00DF00DD" w:rsidRPr="008A61DA" w:rsidRDefault="00DF00DD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Вызов функции происходит при выполнении запроса к конечной точке ~/</w:t>
      </w:r>
      <w:proofErr w:type="spellStart"/>
      <w:r w:rsidRPr="008A61DA">
        <w:rPr>
          <w:sz w:val="26"/>
          <w:szCs w:val="26"/>
        </w:rPr>
        <w:t>api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letters</w:t>
      </w:r>
      <w:proofErr w:type="spellEnd"/>
      <w:r w:rsidRPr="008A61DA">
        <w:rPr>
          <w:sz w:val="26"/>
          <w:szCs w:val="26"/>
        </w:rPr>
        <w:t>/</w:t>
      </w:r>
      <w:proofErr w:type="spellStart"/>
      <w:r w:rsidRPr="008A61DA">
        <w:rPr>
          <w:sz w:val="26"/>
          <w:szCs w:val="26"/>
        </w:rPr>
        <w:t>accaunt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accId</w:t>
      </w:r>
      <w:proofErr w:type="spellEnd"/>
      <w:r w:rsidRPr="008A61DA">
        <w:rPr>
          <w:sz w:val="26"/>
          <w:szCs w:val="26"/>
        </w:rPr>
        <w:t>}/</w:t>
      </w:r>
      <w:proofErr w:type="spellStart"/>
      <w:r w:rsidRPr="008A61DA">
        <w:rPr>
          <w:sz w:val="26"/>
          <w:szCs w:val="26"/>
        </w:rPr>
        <w:t>letter</w:t>
      </w:r>
      <w:proofErr w:type="spellEnd"/>
      <w:r w:rsidRPr="008A61DA">
        <w:rPr>
          <w:sz w:val="26"/>
          <w:szCs w:val="26"/>
        </w:rPr>
        <w:t>/{</w:t>
      </w:r>
      <w:proofErr w:type="spellStart"/>
      <w:r w:rsidRPr="008A61DA">
        <w:rPr>
          <w:sz w:val="26"/>
          <w:szCs w:val="26"/>
        </w:rPr>
        <w:t>letterId</w:t>
      </w:r>
      <w:proofErr w:type="spellEnd"/>
      <w:r w:rsidRPr="008A61DA">
        <w:rPr>
          <w:sz w:val="26"/>
          <w:szCs w:val="26"/>
        </w:rPr>
        <w:t>} методом DELETE.</w:t>
      </w:r>
    </w:p>
    <w:p w14:paraId="16474663" w14:textId="3F753DE3" w:rsidR="00DF00DD" w:rsidRPr="008A61DA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Входные данные: идентификационные номера учетной записи и письма.</w:t>
      </w:r>
    </w:p>
    <w:p w14:paraId="4763F438" w14:textId="77777777" w:rsidR="00DF00DD" w:rsidRPr="008A61DA" w:rsidRDefault="00DF00DD" w:rsidP="00DF00DD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Дополнительные данные в ответе отсутствуют.</w:t>
      </w:r>
    </w:p>
    <w:p w14:paraId="48B41F21" w14:textId="77777777" w:rsidR="00DF00DD" w:rsidRPr="008A61DA" w:rsidRDefault="00DF00DD" w:rsidP="007835B7">
      <w:pPr>
        <w:spacing w:line="360" w:lineRule="auto"/>
        <w:ind w:firstLine="709"/>
        <w:jc w:val="both"/>
        <w:rPr>
          <w:sz w:val="26"/>
          <w:szCs w:val="26"/>
        </w:rPr>
      </w:pPr>
    </w:p>
    <w:p w14:paraId="714E964C" w14:textId="187710DF" w:rsidR="00783B0C" w:rsidRPr="008A61DA" w:rsidRDefault="00783B0C" w:rsidP="00783B0C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55" w:name="_Toc103539453"/>
      <w:bookmarkStart w:id="156" w:name="_Toc103539598"/>
      <w:r w:rsidRPr="008A61DA">
        <w:rPr>
          <w:rFonts w:eastAsiaTheme="majorEastAsia"/>
          <w:color w:val="000000" w:themeColor="text1"/>
          <w:sz w:val="26"/>
          <w:szCs w:val="26"/>
        </w:rPr>
        <w:t>Выполнение функции регистрации пользователя</w:t>
      </w:r>
      <w:bookmarkEnd w:id="155"/>
      <w:bookmarkEnd w:id="156"/>
    </w:p>
    <w:p w14:paraId="6EE8D6F2" w14:textId="5DDFF977" w:rsidR="00783B0C" w:rsidRPr="008A61DA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Происходит регистрация нового пользователя.</w:t>
      </w:r>
    </w:p>
    <w:p w14:paraId="758AED22" w14:textId="7872637A" w:rsidR="00783B0C" w:rsidRPr="008A61DA" w:rsidRDefault="00783B0C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Вызов функции происходит при выполнении запроса к конечной точке </w:t>
      </w:r>
      <w:r w:rsidR="006B3A43" w:rsidRPr="008A61DA">
        <w:rPr>
          <w:sz w:val="26"/>
          <w:szCs w:val="26"/>
        </w:rPr>
        <w:t>~/</w:t>
      </w:r>
      <w:proofErr w:type="spellStart"/>
      <w:r w:rsidR="006B3A43" w:rsidRPr="008A61DA">
        <w:rPr>
          <w:sz w:val="26"/>
          <w:szCs w:val="26"/>
        </w:rPr>
        <w:t>api</w:t>
      </w:r>
      <w:proofErr w:type="spellEnd"/>
      <w:r w:rsidR="006B3A43" w:rsidRPr="008A61DA">
        <w:rPr>
          <w:sz w:val="26"/>
          <w:szCs w:val="26"/>
        </w:rPr>
        <w:t>/</w:t>
      </w:r>
      <w:proofErr w:type="spellStart"/>
      <w:r w:rsidR="006B3A43" w:rsidRPr="008A61DA">
        <w:rPr>
          <w:sz w:val="26"/>
          <w:szCs w:val="26"/>
        </w:rPr>
        <w:t>registration</w:t>
      </w:r>
      <w:proofErr w:type="spellEnd"/>
      <w:r w:rsidRPr="008A61DA">
        <w:rPr>
          <w:sz w:val="26"/>
          <w:szCs w:val="26"/>
        </w:rPr>
        <w:t xml:space="preserve"> методом </w:t>
      </w:r>
      <w:r w:rsidR="006B3A43" w:rsidRPr="008A61DA">
        <w:rPr>
          <w:sz w:val="26"/>
          <w:szCs w:val="26"/>
        </w:rPr>
        <w:t>POST</w:t>
      </w:r>
      <w:r w:rsidRPr="008A61DA">
        <w:rPr>
          <w:sz w:val="26"/>
          <w:szCs w:val="26"/>
        </w:rPr>
        <w:t>.</w:t>
      </w:r>
    </w:p>
    <w:p w14:paraId="6DB82EDB" w14:textId="02F83761" w:rsidR="00783B0C" w:rsidRPr="008A61DA" w:rsidRDefault="00783B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 xml:space="preserve">Входные данные: </w:t>
      </w:r>
      <w:r w:rsidR="005B270C" w:rsidRPr="008A61DA">
        <w:rPr>
          <w:sz w:val="26"/>
          <w:szCs w:val="26"/>
        </w:rPr>
        <w:t>имя, пароль, будет ли пользователь администратором и кем пользователь создан</w:t>
      </w:r>
      <w:r w:rsidRPr="008A61DA">
        <w:rPr>
          <w:sz w:val="26"/>
          <w:szCs w:val="26"/>
        </w:rPr>
        <w:t>.</w:t>
      </w:r>
    </w:p>
    <w:p w14:paraId="4DEA6AFD" w14:textId="40576259" w:rsidR="00783B0C" w:rsidRPr="008A61DA" w:rsidRDefault="005B270C" w:rsidP="00783B0C">
      <w:pPr>
        <w:spacing w:line="360" w:lineRule="auto"/>
        <w:ind w:firstLine="709"/>
        <w:jc w:val="both"/>
        <w:rPr>
          <w:sz w:val="26"/>
          <w:szCs w:val="26"/>
        </w:rPr>
      </w:pPr>
      <w:r w:rsidRPr="008A61DA">
        <w:rPr>
          <w:sz w:val="26"/>
          <w:szCs w:val="26"/>
        </w:rPr>
        <w:t>Выходные данные: информация об успешности регистрации, ключ-токен.</w:t>
      </w:r>
    </w:p>
    <w:p w14:paraId="3BA0F4B0" w14:textId="77777777" w:rsidR="00E57829" w:rsidRPr="008A61DA" w:rsidRDefault="00E57829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17A496F3" w14:textId="0838569A" w:rsidR="009C580A" w:rsidRPr="008A61D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57" w:name="_Toc118260669"/>
      <w:bookmarkStart w:id="158" w:name="_Toc358879121"/>
      <w:bookmarkStart w:id="159" w:name="_Toc360133703"/>
      <w:bookmarkStart w:id="160" w:name="_Toc360133998"/>
      <w:bookmarkStart w:id="161" w:name="_Toc360134129"/>
      <w:bookmarkStart w:id="162" w:name="_Toc360134188"/>
      <w:bookmarkStart w:id="163" w:name="_Toc360134434"/>
      <w:bookmarkStart w:id="164" w:name="_Toc103539454"/>
      <w:bookmarkStart w:id="165" w:name="_Toc103539599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Входные и выходные данные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54AAA024" w14:textId="77777777" w:rsidR="00DD1027" w:rsidRPr="008A61DA" w:rsidRDefault="00DD1027" w:rsidP="00DD1027">
      <w:pPr>
        <w:spacing w:line="360" w:lineRule="auto"/>
        <w:ind w:firstLine="709"/>
        <w:jc w:val="both"/>
        <w:rPr>
          <w:sz w:val="26"/>
          <w:szCs w:val="26"/>
        </w:rPr>
      </w:pPr>
    </w:p>
    <w:p w14:paraId="608F90E9" w14:textId="4FF93E4E" w:rsidR="009C580A" w:rsidRPr="008A61DA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66" w:name="_Toc118260670"/>
      <w:bookmarkStart w:id="167" w:name="_Toc358879122"/>
      <w:bookmarkStart w:id="168" w:name="_Toc360133704"/>
      <w:bookmarkStart w:id="169" w:name="_Toc360133999"/>
      <w:bookmarkStart w:id="170" w:name="_Toc360134130"/>
      <w:bookmarkStart w:id="171" w:name="_Toc360134189"/>
      <w:bookmarkStart w:id="172" w:name="_Toc360134435"/>
      <w:bookmarkStart w:id="173" w:name="_Toc103539455"/>
      <w:bookmarkStart w:id="174" w:name="_Toc103539600"/>
      <w:r w:rsidRPr="008A61DA">
        <w:rPr>
          <w:rFonts w:eastAsiaTheme="majorEastAsia"/>
          <w:color w:val="000000" w:themeColor="text1"/>
          <w:sz w:val="26"/>
          <w:szCs w:val="26"/>
        </w:rPr>
        <w:t>Организация используемой входной информации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50A80A12" w14:textId="17955FBC" w:rsidR="009C580A" w:rsidRPr="008A61DA" w:rsidRDefault="00DD1027" w:rsidP="00DD102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Веб-служба получает информацию через </w:t>
      </w:r>
      <w:proofErr w:type="spellStart"/>
      <w:r w:rsidRPr="008A61DA">
        <w:rPr>
          <w:sz w:val="26"/>
          <w:szCs w:val="26"/>
        </w:rPr>
        <w:t>http</w:t>
      </w:r>
      <w:proofErr w:type="spellEnd"/>
      <w:r w:rsidRPr="008A61DA">
        <w:rPr>
          <w:sz w:val="26"/>
          <w:szCs w:val="26"/>
        </w:rPr>
        <w:t>-запросы. Параметры входных данных описаны в разделе «Обращение к программе»</w:t>
      </w:r>
      <w:r w:rsidR="009C580A" w:rsidRPr="008A61DA">
        <w:rPr>
          <w:sz w:val="26"/>
          <w:szCs w:val="26"/>
        </w:rPr>
        <w:t>.</w:t>
      </w:r>
      <w:r w:rsidRPr="008A61DA">
        <w:rPr>
          <w:sz w:val="26"/>
          <w:szCs w:val="26"/>
        </w:rPr>
        <w:t xml:space="preserve"> Подробную информацию о всех функция и их входных данных можно полу</w:t>
      </w:r>
      <w:r w:rsidR="00625F31" w:rsidRPr="008A61DA">
        <w:rPr>
          <w:sz w:val="26"/>
          <w:szCs w:val="26"/>
        </w:rPr>
        <w:t>чить при переходе по адресу ~/</w:t>
      </w:r>
      <w:proofErr w:type="spellStart"/>
      <w:r w:rsidR="00625F31" w:rsidRPr="008A61DA">
        <w:rPr>
          <w:sz w:val="26"/>
          <w:szCs w:val="26"/>
        </w:rPr>
        <w:t>swagger</w:t>
      </w:r>
      <w:proofErr w:type="spellEnd"/>
      <w:r w:rsidR="00625F31" w:rsidRPr="008A61DA">
        <w:rPr>
          <w:sz w:val="26"/>
          <w:szCs w:val="26"/>
        </w:rPr>
        <w:t>/index.html</w:t>
      </w:r>
    </w:p>
    <w:p w14:paraId="59973FC3" w14:textId="77777777" w:rsidR="009C580A" w:rsidRPr="008A61DA" w:rsidRDefault="009C580A" w:rsidP="00625F31">
      <w:pPr>
        <w:spacing w:line="360" w:lineRule="auto"/>
        <w:ind w:firstLine="709"/>
        <w:rPr>
          <w:sz w:val="26"/>
          <w:szCs w:val="26"/>
        </w:rPr>
      </w:pPr>
    </w:p>
    <w:p w14:paraId="1A75F2E9" w14:textId="303FA1D8" w:rsidR="009C580A" w:rsidRPr="008A61DA" w:rsidRDefault="009C580A" w:rsidP="00DD102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75" w:name="_Toc118260671"/>
      <w:bookmarkStart w:id="176" w:name="_Toc358879123"/>
      <w:bookmarkStart w:id="177" w:name="_Toc360133705"/>
      <w:bookmarkStart w:id="178" w:name="_Toc360134000"/>
      <w:bookmarkStart w:id="179" w:name="_Toc360134131"/>
      <w:bookmarkStart w:id="180" w:name="_Toc360134190"/>
      <w:bookmarkStart w:id="181" w:name="_Toc360134436"/>
      <w:bookmarkStart w:id="182" w:name="_Toc103539456"/>
      <w:bookmarkStart w:id="183" w:name="_Toc103539601"/>
      <w:r w:rsidRPr="008A61DA">
        <w:rPr>
          <w:rFonts w:eastAsiaTheme="majorEastAsia"/>
          <w:color w:val="000000" w:themeColor="text1"/>
          <w:sz w:val="26"/>
          <w:szCs w:val="26"/>
        </w:rPr>
        <w:t>Организация используемой выходной информации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2B8CBEFF" w14:textId="2A651565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Веб-служба передает информацию через </w:t>
      </w:r>
      <w:proofErr w:type="spellStart"/>
      <w:r w:rsidRPr="008A61DA">
        <w:rPr>
          <w:sz w:val="26"/>
          <w:szCs w:val="26"/>
        </w:rPr>
        <w:t>http</w:t>
      </w:r>
      <w:proofErr w:type="spellEnd"/>
      <w:r w:rsidRPr="008A61DA">
        <w:rPr>
          <w:sz w:val="26"/>
          <w:szCs w:val="26"/>
        </w:rPr>
        <w:t>-ответы. Параметры выходных данных описаны в разделе «Обращение к программе». Подробную информацию о всех функция и их входных данных можно получить при переходе по адресу ~/</w:t>
      </w:r>
      <w:proofErr w:type="spellStart"/>
      <w:r w:rsidRPr="008A61DA">
        <w:rPr>
          <w:sz w:val="26"/>
          <w:szCs w:val="26"/>
        </w:rPr>
        <w:t>swagger</w:t>
      </w:r>
      <w:proofErr w:type="spellEnd"/>
      <w:r w:rsidRPr="008A61DA">
        <w:rPr>
          <w:sz w:val="26"/>
          <w:szCs w:val="26"/>
        </w:rPr>
        <w:t>/index.html</w:t>
      </w:r>
    </w:p>
    <w:p w14:paraId="17FBC32D" w14:textId="3DB60875" w:rsidR="00B07FCA" w:rsidRPr="008A61DA" w:rsidRDefault="00B07FCA">
      <w:pPr>
        <w:rPr>
          <w:sz w:val="26"/>
          <w:szCs w:val="26"/>
        </w:rPr>
      </w:pPr>
      <w:r w:rsidRPr="008A61DA">
        <w:rPr>
          <w:sz w:val="26"/>
          <w:szCs w:val="26"/>
        </w:rPr>
        <w:br w:type="page"/>
      </w:r>
    </w:p>
    <w:p w14:paraId="307B636D" w14:textId="4AA7EC4D" w:rsidR="009C580A" w:rsidRPr="008A61DA" w:rsidRDefault="009C580A" w:rsidP="00EC570D">
      <w:pPr>
        <w:pStyle w:val="1"/>
        <w:keepNext w:val="0"/>
        <w:numPr>
          <w:ilvl w:val="0"/>
          <w:numId w:val="20"/>
        </w:numPr>
        <w:tabs>
          <w:tab w:val="clear" w:pos="5727"/>
        </w:tabs>
        <w:spacing w:line="360" w:lineRule="auto"/>
        <w:ind w:left="993" w:hanging="284"/>
        <w:jc w:val="left"/>
        <w:rPr>
          <w:b w:val="0"/>
          <w:bCs w:val="0"/>
          <w:color w:val="000000" w:themeColor="text1"/>
          <w:kern w:val="36"/>
          <w:sz w:val="26"/>
          <w:szCs w:val="26"/>
        </w:rPr>
      </w:pPr>
      <w:bookmarkStart w:id="184" w:name="_Toc118260672"/>
      <w:bookmarkStart w:id="185" w:name="_Toc358879124"/>
      <w:bookmarkStart w:id="186" w:name="_Toc360133706"/>
      <w:bookmarkStart w:id="187" w:name="_Toc360134001"/>
      <w:bookmarkStart w:id="188" w:name="_Toc360134132"/>
      <w:bookmarkStart w:id="189" w:name="_Toc360134191"/>
      <w:bookmarkStart w:id="190" w:name="_Toc360134437"/>
      <w:bookmarkStart w:id="191" w:name="_Toc103539457"/>
      <w:bookmarkStart w:id="192" w:name="_Toc103539602"/>
      <w:r w:rsidRPr="008A61DA">
        <w:rPr>
          <w:b w:val="0"/>
          <w:bCs w:val="0"/>
          <w:color w:val="000000" w:themeColor="text1"/>
          <w:kern w:val="36"/>
          <w:sz w:val="26"/>
          <w:szCs w:val="26"/>
        </w:rPr>
        <w:lastRenderedPageBreak/>
        <w:t>Сообщения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041B861" w14:textId="13EEB199" w:rsidR="009C580A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Сообщения передаются в </w:t>
      </w:r>
      <w:r w:rsidRPr="008A61DA">
        <w:rPr>
          <w:sz w:val="26"/>
          <w:szCs w:val="26"/>
          <w:lang w:val="en-US"/>
        </w:rPr>
        <w:t>http</w:t>
      </w:r>
      <w:r w:rsidRPr="008A61DA">
        <w:rPr>
          <w:sz w:val="26"/>
          <w:szCs w:val="26"/>
        </w:rPr>
        <w:t>-ответы и представляют собой ошибки (при их возникновении).</w:t>
      </w:r>
    </w:p>
    <w:p w14:paraId="471FE597" w14:textId="77777777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682F6516" w14:textId="2DB7B5BC" w:rsidR="00625F31" w:rsidRPr="008A61DA" w:rsidRDefault="00625F31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93" w:name="_Toc103539458"/>
      <w:bookmarkStart w:id="194" w:name="_Toc103539603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UserHasNoConnectionsException</w:t>
      </w:r>
      <w:bookmarkEnd w:id="193"/>
      <w:bookmarkEnd w:id="194"/>
      <w:proofErr w:type="spellEnd"/>
    </w:p>
    <w:p w14:paraId="7DC7DE98" w14:textId="12AB5A84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«Пользователь не имеет подключений к серверам».</w:t>
      </w:r>
      <w:r w:rsidR="00C50BA7" w:rsidRPr="008A61DA">
        <w:rPr>
          <w:sz w:val="26"/>
          <w:szCs w:val="26"/>
        </w:rPr>
        <w:t xml:space="preserve"> Возникает </w:t>
      </w:r>
      <w:r w:rsidR="00CC0E61" w:rsidRPr="008A61DA">
        <w:rPr>
          <w:sz w:val="26"/>
          <w:szCs w:val="26"/>
        </w:rPr>
        <w:t>при</w:t>
      </w:r>
      <w:r w:rsidR="00C50BA7" w:rsidRPr="008A61DA">
        <w:rPr>
          <w:sz w:val="26"/>
          <w:szCs w:val="26"/>
        </w:rPr>
        <w:t xml:space="preserve"> попытк</w:t>
      </w:r>
      <w:r w:rsidR="00CC0E61" w:rsidRPr="008A61DA">
        <w:rPr>
          <w:sz w:val="26"/>
          <w:szCs w:val="26"/>
        </w:rPr>
        <w:t>е</w:t>
      </w:r>
      <w:r w:rsidR="00C50BA7" w:rsidRPr="008A61DA">
        <w:rPr>
          <w:sz w:val="26"/>
          <w:szCs w:val="26"/>
        </w:rPr>
        <w:t xml:space="preserve"> обратиться к учетным записям пользователя, которых он не имеет.</w:t>
      </w:r>
    </w:p>
    <w:p w14:paraId="21752194" w14:textId="77777777" w:rsidR="00625F31" w:rsidRPr="008A61DA" w:rsidRDefault="00625F31" w:rsidP="00625F31">
      <w:pPr>
        <w:spacing w:line="360" w:lineRule="auto"/>
        <w:ind w:firstLine="709"/>
        <w:rPr>
          <w:sz w:val="26"/>
          <w:szCs w:val="26"/>
        </w:rPr>
      </w:pPr>
    </w:p>
    <w:p w14:paraId="34B3B54A" w14:textId="4AA24D94" w:rsidR="00625F31" w:rsidRPr="008A61DA" w:rsidRDefault="004007D7" w:rsidP="00625F31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95" w:name="_Toc103539459"/>
      <w:bookmarkStart w:id="196" w:name="_Toc103539604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UserNotExistException</w:t>
      </w:r>
      <w:bookmarkEnd w:id="195"/>
      <w:bookmarkEnd w:id="196"/>
      <w:proofErr w:type="spellEnd"/>
    </w:p>
    <w:p w14:paraId="73C1036F" w14:textId="149F455F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«Пользователь c </w:t>
      </w:r>
      <w:proofErr w:type="spellStart"/>
      <w:r w:rsidRPr="008A61DA">
        <w:rPr>
          <w:sz w:val="26"/>
          <w:szCs w:val="26"/>
        </w:rPr>
        <w:t>id</w:t>
      </w:r>
      <w:proofErr w:type="spellEnd"/>
      <w:r w:rsidRPr="008A61DA">
        <w:rPr>
          <w:sz w:val="26"/>
          <w:szCs w:val="26"/>
        </w:rPr>
        <w:t xml:space="preserve"> {</w:t>
      </w:r>
      <w:proofErr w:type="spellStart"/>
      <w:r w:rsidRPr="008A61DA">
        <w:rPr>
          <w:sz w:val="26"/>
          <w:szCs w:val="26"/>
        </w:rPr>
        <w:t>userId</w:t>
      </w:r>
      <w:proofErr w:type="spellEnd"/>
      <w:r w:rsidRPr="008A61DA">
        <w:rPr>
          <w:sz w:val="26"/>
          <w:szCs w:val="26"/>
        </w:rPr>
        <w:t>} не существует».</w:t>
      </w:r>
      <w:r w:rsidR="00C50BA7" w:rsidRPr="008A61DA">
        <w:rPr>
          <w:sz w:val="26"/>
          <w:szCs w:val="26"/>
        </w:rPr>
        <w:t xml:space="preserve"> </w:t>
      </w:r>
      <w:r w:rsidRPr="008A61DA">
        <w:rPr>
          <w:sz w:val="26"/>
          <w:szCs w:val="26"/>
        </w:rPr>
        <w:t>Сообщение «Пользователь {</w:t>
      </w:r>
      <w:proofErr w:type="spellStart"/>
      <w:r w:rsidRPr="008A61DA">
        <w:rPr>
          <w:sz w:val="26"/>
          <w:szCs w:val="26"/>
        </w:rPr>
        <w:t>login</w:t>
      </w:r>
      <w:proofErr w:type="spellEnd"/>
      <w:r w:rsidRPr="008A61DA">
        <w:rPr>
          <w:sz w:val="26"/>
          <w:szCs w:val="26"/>
        </w:rPr>
        <w:t>} не существует».</w:t>
      </w:r>
      <w:r w:rsidR="00C50BA7" w:rsidRPr="008A61DA">
        <w:rPr>
          <w:sz w:val="26"/>
          <w:szCs w:val="26"/>
        </w:rPr>
        <w:t xml:space="preserve"> Возникает при попытке обратиться к не</w:t>
      </w:r>
      <w:r w:rsidR="00CC0E61" w:rsidRPr="008A61DA">
        <w:rPr>
          <w:sz w:val="26"/>
          <w:szCs w:val="26"/>
        </w:rPr>
        <w:t>с</w:t>
      </w:r>
      <w:r w:rsidR="00C50BA7" w:rsidRPr="008A61DA">
        <w:rPr>
          <w:sz w:val="26"/>
          <w:szCs w:val="26"/>
        </w:rPr>
        <w:t>уществующему пользователю.</w:t>
      </w:r>
    </w:p>
    <w:p w14:paraId="62BCC62A" w14:textId="0501977E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94B5A37" w14:textId="4EE3783C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97" w:name="_Toc103539460"/>
      <w:bookmarkStart w:id="198" w:name="_Toc103539605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AccountAlreadyExistException</w:t>
      </w:r>
      <w:bookmarkEnd w:id="197"/>
      <w:bookmarkEnd w:id="198"/>
      <w:proofErr w:type="spellEnd"/>
    </w:p>
    <w:p w14:paraId="0AD0CC39" w14:textId="0BF5A547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«Учетная запись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 уже существует».</w:t>
      </w:r>
      <w:r w:rsidR="00CC0E61" w:rsidRPr="008A61DA">
        <w:rPr>
          <w:sz w:val="26"/>
          <w:szCs w:val="26"/>
        </w:rPr>
        <w:t xml:space="preserve"> Возникает при создании учетной записи, которая уже существует в веб-службе.</w:t>
      </w:r>
    </w:p>
    <w:p w14:paraId="291D6F80" w14:textId="07374AD4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438D4331" w14:textId="3A41E163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199" w:name="_Toc103539461"/>
      <w:bookmarkStart w:id="200" w:name="_Toc103539606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AuthException</w:t>
      </w:r>
      <w:bookmarkEnd w:id="199"/>
      <w:bookmarkEnd w:id="200"/>
      <w:proofErr w:type="spellEnd"/>
    </w:p>
    <w:p w14:paraId="1D577CF4" w14:textId="44EE9C6F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«Неверное имя пользователя или пароль».</w:t>
      </w:r>
      <w:r w:rsidR="00CC0E61" w:rsidRPr="008A61DA">
        <w:rPr>
          <w:sz w:val="26"/>
          <w:szCs w:val="26"/>
        </w:rPr>
        <w:t xml:space="preserve"> Возникает при неудачной попытке авторизации.</w:t>
      </w:r>
    </w:p>
    <w:p w14:paraId="6F3E4941" w14:textId="4061616D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184E272D" w14:textId="0739B82F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01" w:name="_Toc103539462"/>
      <w:bookmarkStart w:id="202" w:name="_Toc103539607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NotImapException</w:t>
      </w:r>
      <w:bookmarkEnd w:id="201"/>
      <w:bookmarkEnd w:id="202"/>
      <w:proofErr w:type="spellEnd"/>
    </w:p>
    <w:p w14:paraId="09419B07" w14:textId="36832CA8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«Не </w:t>
      </w:r>
      <w:proofErr w:type="spellStart"/>
      <w:r w:rsidRPr="008A61DA">
        <w:rPr>
          <w:sz w:val="26"/>
          <w:szCs w:val="26"/>
        </w:rPr>
        <w:t>Ipam</w:t>
      </w:r>
      <w:proofErr w:type="spellEnd"/>
      <w:r w:rsidRPr="008A61DA">
        <w:rPr>
          <w:sz w:val="26"/>
          <w:szCs w:val="26"/>
        </w:rPr>
        <w:t xml:space="preserve"> подключение».</w:t>
      </w:r>
      <w:r w:rsidR="00CC0E61" w:rsidRPr="008A61DA">
        <w:rPr>
          <w:sz w:val="26"/>
          <w:szCs w:val="26"/>
        </w:rPr>
        <w:t xml:space="preserve"> Возникает при попытке выполнить действия, разрешенные только для </w:t>
      </w:r>
      <w:r w:rsidR="00CC0E61" w:rsidRPr="008A61DA">
        <w:rPr>
          <w:sz w:val="26"/>
          <w:szCs w:val="26"/>
          <w:lang w:val="en-US"/>
        </w:rPr>
        <w:t>Imap</w:t>
      </w:r>
      <w:r w:rsidR="00CC0E61" w:rsidRPr="008A61DA">
        <w:rPr>
          <w:sz w:val="26"/>
          <w:szCs w:val="26"/>
        </w:rPr>
        <w:t xml:space="preserve"> подключений, через другое подключение.</w:t>
      </w:r>
    </w:p>
    <w:p w14:paraId="1D0A27F8" w14:textId="77777777" w:rsidR="00C50BA7" w:rsidRPr="008A61DA" w:rsidRDefault="00C50BA7" w:rsidP="004007D7">
      <w:pPr>
        <w:spacing w:line="360" w:lineRule="auto"/>
        <w:ind w:firstLine="709"/>
        <w:rPr>
          <w:sz w:val="26"/>
          <w:szCs w:val="26"/>
        </w:rPr>
      </w:pPr>
    </w:p>
    <w:p w14:paraId="1DBB9EDB" w14:textId="2D01F6A6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03" w:name="_Toc103539463"/>
      <w:bookmarkStart w:id="204" w:name="_Toc103539608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ParsePersonInternetAddressException</w:t>
      </w:r>
      <w:bookmarkEnd w:id="203"/>
      <w:bookmarkEnd w:id="204"/>
      <w:proofErr w:type="spellEnd"/>
    </w:p>
    <w:p w14:paraId="41CA0B1B" w14:textId="20E8B1C0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 xml:space="preserve">Сообщение «Не удалось разобрать имя и </w:t>
      </w:r>
      <w:proofErr w:type="spellStart"/>
      <w:r w:rsidRPr="008A61DA">
        <w:rPr>
          <w:sz w:val="26"/>
          <w:szCs w:val="26"/>
        </w:rPr>
        <w:t>email</w:t>
      </w:r>
      <w:proofErr w:type="spellEnd"/>
      <w:r w:rsidRPr="008A61DA">
        <w:rPr>
          <w:sz w:val="26"/>
          <w:szCs w:val="26"/>
        </w:rPr>
        <w:t xml:space="preserve"> {</w:t>
      </w:r>
      <w:proofErr w:type="spellStart"/>
      <w:r w:rsidRPr="008A61DA">
        <w:rPr>
          <w:sz w:val="26"/>
          <w:szCs w:val="26"/>
        </w:rPr>
        <w:t>person</w:t>
      </w:r>
      <w:proofErr w:type="spellEnd"/>
      <w:r w:rsidRPr="008A61DA">
        <w:rPr>
          <w:sz w:val="26"/>
          <w:szCs w:val="26"/>
        </w:rPr>
        <w:t>}».</w:t>
      </w:r>
      <w:r w:rsidR="00CC0E61" w:rsidRPr="008A61DA">
        <w:rPr>
          <w:sz w:val="26"/>
          <w:szCs w:val="26"/>
        </w:rPr>
        <w:t xml:space="preserve"> Происходят при неудачной попытке создания экземпляра класса </w:t>
      </w:r>
      <w:r w:rsidR="00CC0E61" w:rsidRPr="008A61DA">
        <w:rPr>
          <w:sz w:val="26"/>
          <w:szCs w:val="26"/>
          <w:lang w:val="en-US"/>
        </w:rPr>
        <w:t>Person</w:t>
      </w:r>
      <w:r w:rsidR="00CC0E61" w:rsidRPr="008A61DA">
        <w:rPr>
          <w:sz w:val="26"/>
          <w:szCs w:val="26"/>
        </w:rPr>
        <w:t>.</w:t>
      </w:r>
    </w:p>
    <w:p w14:paraId="54F3882A" w14:textId="7F18D296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06BEF1A4" w14:textId="72C0818D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05" w:name="_Toc103539464"/>
      <w:bookmarkStart w:id="206" w:name="_Toc103539609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ServerAlreadyExistException</w:t>
      </w:r>
      <w:bookmarkEnd w:id="205"/>
      <w:bookmarkEnd w:id="206"/>
      <w:proofErr w:type="spellEnd"/>
    </w:p>
    <w:p w14:paraId="7653C524" w14:textId="34A34E95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«Сервер {</w:t>
      </w:r>
      <w:proofErr w:type="spellStart"/>
      <w:r w:rsidRPr="008A61DA">
        <w:rPr>
          <w:sz w:val="26"/>
          <w:szCs w:val="26"/>
        </w:rPr>
        <w:t>host</w:t>
      </w:r>
      <w:proofErr w:type="spellEnd"/>
      <w:proofErr w:type="gramStart"/>
      <w:r w:rsidRPr="008A61DA">
        <w:rPr>
          <w:sz w:val="26"/>
          <w:szCs w:val="26"/>
        </w:rPr>
        <w:t>}:{</w:t>
      </w:r>
      <w:proofErr w:type="spellStart"/>
      <w:proofErr w:type="gramEnd"/>
      <w:r w:rsidRPr="008A61DA">
        <w:rPr>
          <w:sz w:val="26"/>
          <w:szCs w:val="26"/>
        </w:rPr>
        <w:t>port</w:t>
      </w:r>
      <w:proofErr w:type="spellEnd"/>
      <w:r w:rsidRPr="008A61DA">
        <w:rPr>
          <w:sz w:val="26"/>
          <w:szCs w:val="26"/>
        </w:rPr>
        <w:t>} уже существует».</w:t>
      </w:r>
      <w:r w:rsidR="00CC0E61" w:rsidRPr="008A61DA">
        <w:rPr>
          <w:sz w:val="26"/>
          <w:szCs w:val="26"/>
        </w:rPr>
        <w:t xml:space="preserve"> Возникает при добавлении почтового сервера, который уже существует в веб-службе.</w:t>
      </w:r>
    </w:p>
    <w:p w14:paraId="0CAA7ECF" w14:textId="5279AC3E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07" w:name="_Toc103539465"/>
      <w:bookmarkStart w:id="208" w:name="_Toc103539610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lastRenderedPageBreak/>
        <w:t>UnknownFieldException</w:t>
      </w:r>
      <w:bookmarkEnd w:id="207"/>
      <w:bookmarkEnd w:id="208"/>
      <w:proofErr w:type="spellEnd"/>
    </w:p>
    <w:p w14:paraId="03CF78D6" w14:textId="332EEE0B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«Неизвестное поле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}».</w:t>
      </w:r>
      <w:r w:rsidR="006C655A" w:rsidRPr="008A61DA">
        <w:rPr>
          <w:sz w:val="26"/>
          <w:szCs w:val="26"/>
        </w:rPr>
        <w:t xml:space="preserve"> Возникает при попытке фильтрации по неизвестному полю.</w:t>
      </w:r>
    </w:p>
    <w:p w14:paraId="27734854" w14:textId="6ED60EBE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21021BB7" w14:textId="64B6AAF9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09" w:name="_Toc103539466"/>
      <w:bookmarkStart w:id="210" w:name="_Toc103539611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UnknownProtocolException</w:t>
      </w:r>
      <w:bookmarkEnd w:id="209"/>
      <w:bookmarkEnd w:id="210"/>
      <w:proofErr w:type="spellEnd"/>
    </w:p>
    <w:p w14:paraId="68EDF612" w14:textId="741EDF85" w:rsidR="004007D7" w:rsidRPr="008A61DA" w:rsidRDefault="004007D7" w:rsidP="004007D7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«Неизвестный протокол {</w:t>
      </w:r>
      <w:proofErr w:type="spellStart"/>
      <w:r w:rsidRPr="008A61DA">
        <w:rPr>
          <w:sz w:val="26"/>
          <w:szCs w:val="26"/>
        </w:rPr>
        <w:t>protocol</w:t>
      </w:r>
      <w:proofErr w:type="spellEnd"/>
      <w:r w:rsidRPr="008A61DA">
        <w:rPr>
          <w:sz w:val="26"/>
          <w:szCs w:val="26"/>
        </w:rPr>
        <w:t>}».</w:t>
      </w:r>
      <w:r w:rsidR="006C655A" w:rsidRPr="008A61DA">
        <w:rPr>
          <w:sz w:val="26"/>
          <w:szCs w:val="26"/>
        </w:rPr>
        <w:t xml:space="preserve"> Возникает при попытки обратиться к протоколу не </w:t>
      </w:r>
      <w:r w:rsidR="006C655A" w:rsidRPr="008A61DA">
        <w:rPr>
          <w:sz w:val="26"/>
          <w:szCs w:val="26"/>
          <w:lang w:val="en-US"/>
        </w:rPr>
        <w:t>Imap</w:t>
      </w:r>
      <w:r w:rsidR="006C655A" w:rsidRPr="008A61DA">
        <w:rPr>
          <w:sz w:val="26"/>
          <w:szCs w:val="26"/>
        </w:rPr>
        <w:t xml:space="preserve"> и не </w:t>
      </w:r>
      <w:r w:rsidR="006C655A" w:rsidRPr="008A61DA">
        <w:rPr>
          <w:sz w:val="26"/>
          <w:szCs w:val="26"/>
          <w:lang w:val="en-US"/>
        </w:rPr>
        <w:t>Pop</w:t>
      </w:r>
      <w:r w:rsidR="006C655A" w:rsidRPr="008A61DA">
        <w:rPr>
          <w:sz w:val="26"/>
          <w:szCs w:val="26"/>
        </w:rPr>
        <w:t>3</w:t>
      </w:r>
      <w:r w:rsidR="00EA2668" w:rsidRPr="008A61DA">
        <w:rPr>
          <w:sz w:val="26"/>
          <w:szCs w:val="26"/>
        </w:rPr>
        <w:t>.</w:t>
      </w:r>
    </w:p>
    <w:p w14:paraId="25008BDB" w14:textId="0C061265" w:rsidR="004007D7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</w:p>
    <w:p w14:paraId="6EC311A5" w14:textId="3183068A" w:rsidR="004007D7" w:rsidRPr="008A61DA" w:rsidRDefault="004007D7" w:rsidP="004007D7">
      <w:pPr>
        <w:pStyle w:val="2"/>
        <w:keepLines/>
        <w:widowControl w:val="0"/>
        <w:numPr>
          <w:ilvl w:val="1"/>
          <w:numId w:val="20"/>
        </w:numPr>
        <w:tabs>
          <w:tab w:val="clear" w:pos="5727"/>
        </w:tabs>
        <w:autoSpaceDE w:val="0"/>
        <w:autoSpaceDN w:val="0"/>
        <w:adjustRightInd w:val="0"/>
        <w:spacing w:line="360" w:lineRule="auto"/>
        <w:ind w:left="1134" w:hanging="425"/>
        <w:jc w:val="left"/>
        <w:rPr>
          <w:rFonts w:eastAsiaTheme="majorEastAsia"/>
          <w:color w:val="000000" w:themeColor="text1"/>
          <w:sz w:val="26"/>
          <w:szCs w:val="26"/>
        </w:rPr>
      </w:pPr>
      <w:bookmarkStart w:id="211" w:name="_Toc103539467"/>
      <w:bookmarkStart w:id="212" w:name="_Toc103539612"/>
      <w:proofErr w:type="spellStart"/>
      <w:r w:rsidRPr="008A61DA">
        <w:rPr>
          <w:rFonts w:eastAsiaTheme="majorEastAsia"/>
          <w:color w:val="000000" w:themeColor="text1"/>
          <w:sz w:val="26"/>
          <w:szCs w:val="26"/>
        </w:rPr>
        <w:t>UnsupportedSortFieldException</w:t>
      </w:r>
      <w:bookmarkEnd w:id="211"/>
      <w:bookmarkEnd w:id="212"/>
      <w:proofErr w:type="spellEnd"/>
    </w:p>
    <w:p w14:paraId="544B456B" w14:textId="6F343B74" w:rsidR="009C580A" w:rsidRPr="008A61DA" w:rsidRDefault="004007D7" w:rsidP="00625F31">
      <w:pPr>
        <w:spacing w:line="360" w:lineRule="auto"/>
        <w:ind w:firstLine="709"/>
        <w:rPr>
          <w:sz w:val="26"/>
          <w:szCs w:val="26"/>
        </w:rPr>
      </w:pPr>
      <w:r w:rsidRPr="008A61DA">
        <w:rPr>
          <w:sz w:val="26"/>
          <w:szCs w:val="26"/>
        </w:rPr>
        <w:t>Сообщение «Неизвестное поле {</w:t>
      </w:r>
      <w:proofErr w:type="spellStart"/>
      <w:r w:rsidRPr="008A61DA">
        <w:rPr>
          <w:sz w:val="26"/>
          <w:szCs w:val="26"/>
        </w:rPr>
        <w:t>name</w:t>
      </w:r>
      <w:proofErr w:type="spellEnd"/>
      <w:r w:rsidRPr="008A61DA">
        <w:rPr>
          <w:sz w:val="26"/>
          <w:szCs w:val="26"/>
        </w:rPr>
        <w:t>}».</w:t>
      </w:r>
      <w:r w:rsidR="00EA2668" w:rsidRPr="008A61DA">
        <w:rPr>
          <w:sz w:val="26"/>
          <w:szCs w:val="26"/>
        </w:rPr>
        <w:t xml:space="preserve"> Возникает при попытке сортировки по неизвестному полю.</w:t>
      </w:r>
    </w:p>
    <w:sectPr w:rsidR="009C580A" w:rsidRPr="008A61DA" w:rsidSect="00EC14CF">
      <w:footerReference w:type="default" r:id="rId8"/>
      <w:pgSz w:w="11906" w:h="16838" w:code="9"/>
      <w:pgMar w:top="1134" w:right="567" w:bottom="1134" w:left="1134" w:header="567" w:footer="2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353A" w14:textId="77777777" w:rsidR="00E41298" w:rsidRDefault="00E41298">
      <w:r>
        <w:separator/>
      </w:r>
    </w:p>
  </w:endnote>
  <w:endnote w:type="continuationSeparator" w:id="0">
    <w:p w14:paraId="1D08B11E" w14:textId="77777777" w:rsidR="00E41298" w:rsidRDefault="00E4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6"/>
        <w:szCs w:val="26"/>
      </w:rPr>
      <w:id w:val="-1001576470"/>
      <w:docPartObj>
        <w:docPartGallery w:val="Page Numbers (Bottom of Page)"/>
        <w:docPartUnique/>
      </w:docPartObj>
    </w:sdtPr>
    <w:sdtContent>
      <w:p w14:paraId="39D30211" w14:textId="7EA384B6" w:rsidR="00EC14CF" w:rsidRPr="00EC14CF" w:rsidRDefault="00EC14CF">
        <w:pPr>
          <w:pStyle w:val="a6"/>
          <w:jc w:val="center"/>
          <w:rPr>
            <w:color w:val="000000" w:themeColor="text1"/>
            <w:sz w:val="26"/>
            <w:szCs w:val="26"/>
          </w:rPr>
        </w:pPr>
        <w:r w:rsidRPr="00EC14CF">
          <w:rPr>
            <w:color w:val="000000" w:themeColor="text1"/>
            <w:sz w:val="26"/>
            <w:szCs w:val="26"/>
          </w:rPr>
          <w:fldChar w:fldCharType="begin"/>
        </w:r>
        <w:r w:rsidRPr="00EC14CF">
          <w:rPr>
            <w:color w:val="000000" w:themeColor="text1"/>
            <w:sz w:val="26"/>
            <w:szCs w:val="26"/>
          </w:rPr>
          <w:instrText>PAGE   \* MERGEFORMAT</w:instrText>
        </w:r>
        <w:r w:rsidRPr="00EC14CF">
          <w:rPr>
            <w:color w:val="000000" w:themeColor="text1"/>
            <w:sz w:val="26"/>
            <w:szCs w:val="26"/>
          </w:rPr>
          <w:fldChar w:fldCharType="separate"/>
        </w:r>
        <w:r w:rsidRPr="00EC14CF">
          <w:rPr>
            <w:color w:val="000000" w:themeColor="text1"/>
            <w:sz w:val="26"/>
            <w:szCs w:val="26"/>
          </w:rPr>
          <w:t>2</w:t>
        </w:r>
        <w:r w:rsidRPr="00EC14CF">
          <w:rPr>
            <w:color w:val="000000" w:themeColor="text1"/>
            <w:sz w:val="26"/>
            <w:szCs w:val="26"/>
          </w:rPr>
          <w:fldChar w:fldCharType="end"/>
        </w:r>
      </w:p>
    </w:sdtContent>
  </w:sdt>
  <w:p w14:paraId="01E8CEFD" w14:textId="77777777" w:rsidR="00EC14CF" w:rsidRDefault="00EC14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D7B6" w14:textId="77777777" w:rsidR="00E41298" w:rsidRDefault="00E41298">
      <w:r>
        <w:separator/>
      </w:r>
    </w:p>
  </w:footnote>
  <w:footnote w:type="continuationSeparator" w:id="0">
    <w:p w14:paraId="117550FF" w14:textId="77777777" w:rsidR="00E41298" w:rsidRDefault="00E4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1F"/>
    <w:multiLevelType w:val="hybridMultilevel"/>
    <w:tmpl w:val="724C2C04"/>
    <w:lvl w:ilvl="0" w:tplc="0A8CD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A8CDD2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684D56"/>
    <w:multiLevelType w:val="multilevel"/>
    <w:tmpl w:val="2C9CC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4508A2"/>
    <w:multiLevelType w:val="hybridMultilevel"/>
    <w:tmpl w:val="C722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5670"/>
    <w:multiLevelType w:val="hybridMultilevel"/>
    <w:tmpl w:val="724C2C0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9C8"/>
    <w:multiLevelType w:val="multilevel"/>
    <w:tmpl w:val="DB2E3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45408A"/>
    <w:multiLevelType w:val="multilevel"/>
    <w:tmpl w:val="60422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AE5160"/>
    <w:multiLevelType w:val="hybridMultilevel"/>
    <w:tmpl w:val="0766478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60D5F"/>
    <w:multiLevelType w:val="hybridMultilevel"/>
    <w:tmpl w:val="5A9A4BB2"/>
    <w:lvl w:ilvl="0" w:tplc="6E4235B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45B05"/>
    <w:multiLevelType w:val="multilevel"/>
    <w:tmpl w:val="EFF2D88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282DE6"/>
    <w:multiLevelType w:val="multilevel"/>
    <w:tmpl w:val="FD74C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B91632"/>
    <w:multiLevelType w:val="multilevel"/>
    <w:tmpl w:val="80049B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C705E"/>
    <w:multiLevelType w:val="multilevel"/>
    <w:tmpl w:val="35BE04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899486">
    <w:abstractNumId w:val="6"/>
  </w:num>
  <w:num w:numId="2" w16cid:durableId="1954046850">
    <w:abstractNumId w:val="12"/>
  </w:num>
  <w:num w:numId="3" w16cid:durableId="1818456876">
    <w:abstractNumId w:val="2"/>
  </w:num>
  <w:num w:numId="4" w16cid:durableId="1798909700">
    <w:abstractNumId w:val="1"/>
  </w:num>
  <w:num w:numId="5" w16cid:durableId="1138647317">
    <w:abstractNumId w:val="14"/>
  </w:num>
  <w:num w:numId="6" w16cid:durableId="501358712">
    <w:abstractNumId w:val="4"/>
  </w:num>
  <w:num w:numId="7" w16cid:durableId="114716301">
    <w:abstractNumId w:val="13"/>
  </w:num>
  <w:num w:numId="8" w16cid:durableId="213536803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612219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36325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062395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507171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3775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452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7030554">
    <w:abstractNumId w:val="5"/>
  </w:num>
  <w:num w:numId="16" w16cid:durableId="1840653848">
    <w:abstractNumId w:val="13"/>
  </w:num>
  <w:num w:numId="17" w16cid:durableId="2073431687">
    <w:abstractNumId w:val="0"/>
  </w:num>
  <w:num w:numId="18" w16cid:durableId="1706445860">
    <w:abstractNumId w:val="8"/>
  </w:num>
  <w:num w:numId="19" w16cid:durableId="656803040">
    <w:abstractNumId w:val="16"/>
  </w:num>
  <w:num w:numId="20" w16cid:durableId="1711102507">
    <w:abstractNumId w:val="3"/>
  </w:num>
  <w:num w:numId="21" w16cid:durableId="191840575">
    <w:abstractNumId w:val="11"/>
  </w:num>
  <w:num w:numId="22" w16cid:durableId="856845570">
    <w:abstractNumId w:val="9"/>
  </w:num>
  <w:num w:numId="23" w16cid:durableId="807355387">
    <w:abstractNumId w:val="18"/>
  </w:num>
  <w:num w:numId="24" w16cid:durableId="203837427">
    <w:abstractNumId w:val="17"/>
  </w:num>
  <w:num w:numId="25" w16cid:durableId="1536849568">
    <w:abstractNumId w:val="7"/>
  </w:num>
  <w:num w:numId="26" w16cid:durableId="369765850">
    <w:abstractNumId w:val="10"/>
  </w:num>
  <w:num w:numId="27" w16cid:durableId="13238960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8F"/>
    <w:rsid w:val="00001B1B"/>
    <w:rsid w:val="000140FB"/>
    <w:rsid w:val="00071BAF"/>
    <w:rsid w:val="000A741F"/>
    <w:rsid w:val="000B51E7"/>
    <w:rsid w:val="000D0028"/>
    <w:rsid w:val="00112823"/>
    <w:rsid w:val="001766D7"/>
    <w:rsid w:val="001B34AE"/>
    <w:rsid w:val="001C5CCA"/>
    <w:rsid w:val="001E70C9"/>
    <w:rsid w:val="00215316"/>
    <w:rsid w:val="0023663C"/>
    <w:rsid w:val="00262DC9"/>
    <w:rsid w:val="00295FAB"/>
    <w:rsid w:val="002C77B4"/>
    <w:rsid w:val="002F2E3F"/>
    <w:rsid w:val="003128AB"/>
    <w:rsid w:val="00382E6B"/>
    <w:rsid w:val="003A0BA8"/>
    <w:rsid w:val="004007D7"/>
    <w:rsid w:val="00411EE1"/>
    <w:rsid w:val="00412FDC"/>
    <w:rsid w:val="00432CC9"/>
    <w:rsid w:val="00437AC8"/>
    <w:rsid w:val="00445BEE"/>
    <w:rsid w:val="00455DD7"/>
    <w:rsid w:val="00467F4E"/>
    <w:rsid w:val="004D400F"/>
    <w:rsid w:val="004E1FAE"/>
    <w:rsid w:val="005042AD"/>
    <w:rsid w:val="00583F53"/>
    <w:rsid w:val="00595FE0"/>
    <w:rsid w:val="00597BE1"/>
    <w:rsid w:val="005A3880"/>
    <w:rsid w:val="005A4AEC"/>
    <w:rsid w:val="005B270C"/>
    <w:rsid w:val="005C19B7"/>
    <w:rsid w:val="005C6333"/>
    <w:rsid w:val="0061704C"/>
    <w:rsid w:val="00617159"/>
    <w:rsid w:val="00625F31"/>
    <w:rsid w:val="006603D1"/>
    <w:rsid w:val="00663263"/>
    <w:rsid w:val="00682894"/>
    <w:rsid w:val="00692AA5"/>
    <w:rsid w:val="006B24C8"/>
    <w:rsid w:val="006B3A43"/>
    <w:rsid w:val="006C655A"/>
    <w:rsid w:val="006F35C1"/>
    <w:rsid w:val="0073159E"/>
    <w:rsid w:val="00745106"/>
    <w:rsid w:val="007835B7"/>
    <w:rsid w:val="00783B0C"/>
    <w:rsid w:val="007A594A"/>
    <w:rsid w:val="007E3156"/>
    <w:rsid w:val="007E70D9"/>
    <w:rsid w:val="007E7AEA"/>
    <w:rsid w:val="007F2DCB"/>
    <w:rsid w:val="0082623F"/>
    <w:rsid w:val="008A3A0A"/>
    <w:rsid w:val="008A61DA"/>
    <w:rsid w:val="008B2D78"/>
    <w:rsid w:val="008D20F7"/>
    <w:rsid w:val="008E21A0"/>
    <w:rsid w:val="00900569"/>
    <w:rsid w:val="00911EA9"/>
    <w:rsid w:val="009444C2"/>
    <w:rsid w:val="00946396"/>
    <w:rsid w:val="009731E2"/>
    <w:rsid w:val="009A4DD5"/>
    <w:rsid w:val="009C580A"/>
    <w:rsid w:val="009F7139"/>
    <w:rsid w:val="00A17D0F"/>
    <w:rsid w:val="00A22994"/>
    <w:rsid w:val="00A746D7"/>
    <w:rsid w:val="00A77360"/>
    <w:rsid w:val="00A817AA"/>
    <w:rsid w:val="00AB57BD"/>
    <w:rsid w:val="00AE1C04"/>
    <w:rsid w:val="00AF2DF1"/>
    <w:rsid w:val="00B01526"/>
    <w:rsid w:val="00B07FCA"/>
    <w:rsid w:val="00B14AB2"/>
    <w:rsid w:val="00B176EE"/>
    <w:rsid w:val="00B318A2"/>
    <w:rsid w:val="00B36FCC"/>
    <w:rsid w:val="00B56730"/>
    <w:rsid w:val="00BC4C91"/>
    <w:rsid w:val="00BC5B61"/>
    <w:rsid w:val="00BD3845"/>
    <w:rsid w:val="00BE381F"/>
    <w:rsid w:val="00C127A4"/>
    <w:rsid w:val="00C254FA"/>
    <w:rsid w:val="00C343F7"/>
    <w:rsid w:val="00C41C25"/>
    <w:rsid w:val="00C50BA7"/>
    <w:rsid w:val="00C5398F"/>
    <w:rsid w:val="00C61121"/>
    <w:rsid w:val="00CC0E61"/>
    <w:rsid w:val="00CC27BA"/>
    <w:rsid w:val="00CC3B5B"/>
    <w:rsid w:val="00CD186E"/>
    <w:rsid w:val="00CE0100"/>
    <w:rsid w:val="00D15F5F"/>
    <w:rsid w:val="00D31181"/>
    <w:rsid w:val="00D80892"/>
    <w:rsid w:val="00DD1027"/>
    <w:rsid w:val="00DF00DD"/>
    <w:rsid w:val="00E064BE"/>
    <w:rsid w:val="00E1652B"/>
    <w:rsid w:val="00E259B3"/>
    <w:rsid w:val="00E41298"/>
    <w:rsid w:val="00E57829"/>
    <w:rsid w:val="00E85B3A"/>
    <w:rsid w:val="00EA2668"/>
    <w:rsid w:val="00EB094D"/>
    <w:rsid w:val="00EC14CF"/>
    <w:rsid w:val="00EC570D"/>
    <w:rsid w:val="00EC72EB"/>
    <w:rsid w:val="00EE1F15"/>
    <w:rsid w:val="00F21737"/>
    <w:rsid w:val="00F34B59"/>
    <w:rsid w:val="00F35A61"/>
    <w:rsid w:val="00F37780"/>
    <w:rsid w:val="00F63F2F"/>
    <w:rsid w:val="00F85552"/>
    <w:rsid w:val="00F95E84"/>
    <w:rsid w:val="00FC0A84"/>
    <w:rsid w:val="00FC1B99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96C159"/>
  <w15:docId w15:val="{D45896FB-5D72-42F6-B32C-0A15E0B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5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5552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F85552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85552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uiPriority w:val="99"/>
    <w:qFormat/>
    <w:rsid w:val="00F85552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F85552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uiPriority w:val="99"/>
    <w:qFormat/>
    <w:rsid w:val="00F85552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uiPriority w:val="99"/>
    <w:qFormat/>
    <w:rsid w:val="00F85552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F85552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F85552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F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F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B1F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B1F0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B1F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B1F0B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B1F0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1F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B1F0B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C5CCA"/>
    <w:rPr>
      <w:rFonts w:cs="Times New Roman"/>
      <w:sz w:val="24"/>
      <w:szCs w:val="24"/>
    </w:rPr>
  </w:style>
  <w:style w:type="character" w:styleId="a5">
    <w:name w:val="page number"/>
    <w:basedOn w:val="a0"/>
    <w:uiPriority w:val="99"/>
    <w:semiHidden/>
    <w:rsid w:val="00F85552"/>
    <w:rPr>
      <w:rFonts w:cs="Times New Roman"/>
    </w:rPr>
  </w:style>
  <w:style w:type="paragraph" w:styleId="a6">
    <w:name w:val="footer"/>
    <w:basedOn w:val="a"/>
    <w:link w:val="a7"/>
    <w:uiPriority w:val="99"/>
    <w:rsid w:val="00F855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1C5CCA"/>
    <w:rPr>
      <w:rFonts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F85552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9B1F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footnote text"/>
    <w:basedOn w:val="a"/>
    <w:link w:val="ab"/>
    <w:uiPriority w:val="99"/>
    <w:semiHidden/>
    <w:rsid w:val="00F8555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B1F0B"/>
    <w:rPr>
      <w:sz w:val="20"/>
      <w:szCs w:val="20"/>
    </w:rPr>
  </w:style>
  <w:style w:type="paragraph" w:styleId="ac">
    <w:name w:val="Body Text"/>
    <w:basedOn w:val="a"/>
    <w:link w:val="ad"/>
    <w:uiPriority w:val="99"/>
    <w:semiHidden/>
    <w:rsid w:val="00F85552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uiPriority w:val="99"/>
    <w:semiHidden/>
    <w:rsid w:val="009B1F0B"/>
    <w:rPr>
      <w:sz w:val="24"/>
      <w:szCs w:val="24"/>
    </w:rPr>
  </w:style>
  <w:style w:type="paragraph" w:styleId="ae">
    <w:name w:val="Body Text Indent"/>
    <w:basedOn w:val="a"/>
    <w:link w:val="af"/>
    <w:uiPriority w:val="99"/>
    <w:semiHidden/>
    <w:rsid w:val="00F85552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9B1F0B"/>
    <w:rPr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F85552"/>
    <w:pPr>
      <w:ind w:left="960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rsid w:val="00F8555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F85552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F85552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F85552"/>
    <w:pPr>
      <w:ind w:left="72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99"/>
    <w:semiHidden/>
    <w:rsid w:val="00F85552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99"/>
    <w:semiHidden/>
    <w:rsid w:val="00F85552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99"/>
    <w:semiHidden/>
    <w:rsid w:val="00F85552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99"/>
    <w:semiHidden/>
    <w:rsid w:val="00F85552"/>
    <w:pPr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rsid w:val="00F85552"/>
    <w:pPr>
      <w:spacing w:before="100" w:beforeAutospacing="1" w:after="100" w:afterAutospacing="1"/>
    </w:pPr>
  </w:style>
  <w:style w:type="character" w:styleId="af1">
    <w:name w:val="footnote reference"/>
    <w:basedOn w:val="a0"/>
    <w:uiPriority w:val="99"/>
    <w:semiHidden/>
    <w:rsid w:val="00F85552"/>
    <w:rPr>
      <w:rFonts w:cs="Times New Roman"/>
      <w:vertAlign w:val="superscript"/>
    </w:rPr>
  </w:style>
  <w:style w:type="character" w:styleId="af2">
    <w:name w:val="Hyperlink"/>
    <w:basedOn w:val="a0"/>
    <w:uiPriority w:val="99"/>
    <w:rsid w:val="00F85552"/>
    <w:rPr>
      <w:rFonts w:cs="Times New Roman"/>
      <w:color w:val="0000FF"/>
      <w:u w:val="single"/>
    </w:rPr>
  </w:style>
  <w:style w:type="character" w:styleId="af3">
    <w:name w:val="line number"/>
    <w:basedOn w:val="a0"/>
    <w:uiPriority w:val="99"/>
    <w:semiHidden/>
    <w:rsid w:val="001C5CCA"/>
    <w:rPr>
      <w:rFonts w:cs="Times New Roman"/>
    </w:rPr>
  </w:style>
  <w:style w:type="paragraph" w:styleId="af4">
    <w:name w:val="Balloon Text"/>
    <w:basedOn w:val="a"/>
    <w:link w:val="af5"/>
    <w:uiPriority w:val="99"/>
    <w:semiHidden/>
    <w:rsid w:val="001C5C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1C5CCA"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"/>
    <w:uiPriority w:val="39"/>
    <w:qFormat/>
    <w:rsid w:val="00EE1F15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af7">
    <w:name w:val="List Paragraph"/>
    <w:basedOn w:val="a"/>
    <w:uiPriority w:val="34"/>
    <w:qFormat/>
    <w:rsid w:val="00B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plom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B7CC-CEA3-40FA-88C6-ABEAFBB6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232</TotalTime>
  <Pages>14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</dc:creator>
  <cp:lastModifiedBy>Максим Мясников</cp:lastModifiedBy>
  <cp:revision>49</cp:revision>
  <cp:lastPrinted>2022-05-15T17:43:00Z</cp:lastPrinted>
  <dcterms:created xsi:type="dcterms:W3CDTF">2022-04-15T09:51:00Z</dcterms:created>
  <dcterms:modified xsi:type="dcterms:W3CDTF">2022-05-15T17:43:00Z</dcterms:modified>
</cp:coreProperties>
</file>